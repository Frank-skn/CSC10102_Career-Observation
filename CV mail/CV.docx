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219E" w14:textId="12DF61E7" w:rsidR="008F7DDF" w:rsidRPr="000C6FA4" w:rsidRDefault="00FA5243" w:rsidP="008F7DDF">
      <w:pPr>
        <w:pStyle w:val="Title"/>
        <w:spacing w:after="0"/>
        <w:jc w:val="center"/>
        <w:rPr>
          <w:b/>
          <w:color w:val="002060"/>
        </w:rPr>
      </w:pPr>
      <w:r w:rsidRPr="000C6FA4">
        <w:rPr>
          <w:b/>
          <w:color w:val="002060"/>
        </w:rPr>
        <w:t>PHAM TRAN TRUNG HAU</w:t>
      </w:r>
    </w:p>
    <w:p w14:paraId="7E7F7ABD" w14:textId="46CE014B" w:rsidR="003E7107" w:rsidRPr="000C6FA4" w:rsidRDefault="00B30FB2" w:rsidP="00200465">
      <w:pPr>
        <w:pStyle w:val="Contact"/>
        <w:spacing w:after="120"/>
        <w:jc w:val="center"/>
        <w:rPr>
          <w:rFonts w:asciiTheme="majorHAnsi" w:hAnsiTheme="majorHAnsi" w:cs="Arial"/>
          <w:b/>
          <w:bCs/>
          <w:color w:val="000000" w:themeColor="text1"/>
          <w:sz w:val="32"/>
          <w:szCs w:val="10"/>
        </w:rPr>
      </w:pPr>
      <w:r w:rsidRPr="000C6FA4">
        <w:rPr>
          <w:rFonts w:asciiTheme="majorHAnsi" w:hAnsiTheme="majorHAnsi" w:cs="Arial"/>
          <w:b/>
          <w:bCs/>
          <w:color w:val="000000" w:themeColor="text1"/>
          <w:sz w:val="32"/>
          <w:szCs w:val="10"/>
        </w:rPr>
        <w:t xml:space="preserve">Business </w:t>
      </w:r>
      <w:r w:rsidR="00FA5243" w:rsidRPr="000C6FA4">
        <w:rPr>
          <w:rFonts w:asciiTheme="majorHAnsi" w:hAnsiTheme="majorHAnsi" w:cs="Arial"/>
          <w:b/>
          <w:bCs/>
          <w:color w:val="000000" w:themeColor="text1"/>
          <w:sz w:val="32"/>
          <w:szCs w:val="10"/>
        </w:rPr>
        <w:t>Analysis</w:t>
      </w:r>
      <w:r w:rsidR="00DC50DF" w:rsidRPr="000C6FA4">
        <w:rPr>
          <w:rFonts w:asciiTheme="majorHAnsi" w:hAnsiTheme="majorHAnsi" w:cs="Arial"/>
          <w:b/>
          <w:bCs/>
          <w:color w:val="000000" w:themeColor="text1"/>
          <w:sz w:val="32"/>
          <w:szCs w:val="10"/>
        </w:rPr>
        <w:t xml:space="preserve"> Intern</w:t>
      </w:r>
    </w:p>
    <w:p w14:paraId="76658489" w14:textId="56788551" w:rsidR="00141A4C" w:rsidRPr="000C6FA4" w:rsidRDefault="00A3492B" w:rsidP="00200465">
      <w:pPr>
        <w:pStyle w:val="Contact"/>
        <w:spacing w:after="120"/>
        <w:jc w:val="center"/>
        <w:rPr>
          <w:rFonts w:asciiTheme="majorHAnsi" w:hAnsiTheme="majorHAnsi" w:cs="Arial"/>
          <w:bCs/>
          <w:color w:val="000000" w:themeColor="text1"/>
          <w:szCs w:val="20"/>
        </w:rPr>
      </w:pPr>
      <w:r w:rsidRPr="000C6FA4">
        <w:rPr>
          <w:rFonts w:asciiTheme="majorHAnsi" w:hAnsiTheme="majorHAnsi" w:cs="Arial"/>
          <w:bCs/>
          <w:color w:val="000000" w:themeColor="text1"/>
          <w:szCs w:val="20"/>
        </w:rPr>
        <w:t xml:space="preserve">Thu Duc, </w:t>
      </w:r>
      <w:r w:rsidR="004851BF" w:rsidRPr="000C6FA4">
        <w:rPr>
          <w:rFonts w:asciiTheme="majorHAnsi" w:hAnsiTheme="majorHAnsi" w:cs="Arial"/>
          <w:bCs/>
          <w:color w:val="000000" w:themeColor="text1"/>
          <w:szCs w:val="20"/>
        </w:rPr>
        <w:t>Ho Chi Minh City</w:t>
      </w:r>
      <w:r w:rsidR="00141A4C" w:rsidRPr="000C6FA4">
        <w:rPr>
          <w:rFonts w:asciiTheme="majorHAnsi" w:hAnsiTheme="majorHAnsi" w:cs="Arial"/>
          <w:bCs/>
          <w:color w:val="000000" w:themeColor="text1"/>
          <w:szCs w:val="20"/>
        </w:rPr>
        <w:t> | </w:t>
      </w:r>
      <w:r w:rsidR="004851BF" w:rsidRPr="000C6FA4">
        <w:rPr>
          <w:rFonts w:asciiTheme="majorHAnsi" w:hAnsiTheme="majorHAnsi" w:cs="Arial"/>
          <w:bCs/>
          <w:color w:val="000000" w:themeColor="text1"/>
          <w:szCs w:val="20"/>
        </w:rPr>
        <w:t>+84 8</w:t>
      </w:r>
      <w:r w:rsidR="00DC50DF" w:rsidRPr="000C6FA4">
        <w:rPr>
          <w:rFonts w:asciiTheme="majorHAnsi" w:hAnsiTheme="majorHAnsi" w:cs="Arial"/>
          <w:bCs/>
          <w:color w:val="000000" w:themeColor="text1"/>
          <w:szCs w:val="20"/>
        </w:rPr>
        <w:t>9691</w:t>
      </w:r>
      <w:r w:rsidR="004851BF" w:rsidRPr="000C6FA4">
        <w:rPr>
          <w:rFonts w:asciiTheme="majorHAnsi" w:hAnsiTheme="majorHAnsi" w:cs="Arial"/>
          <w:bCs/>
          <w:color w:val="000000" w:themeColor="text1"/>
          <w:szCs w:val="20"/>
        </w:rPr>
        <w:t>4</w:t>
      </w:r>
      <w:r w:rsidR="00DC50DF" w:rsidRPr="000C6FA4">
        <w:rPr>
          <w:rFonts w:asciiTheme="majorHAnsi" w:hAnsiTheme="majorHAnsi" w:cs="Arial"/>
          <w:bCs/>
          <w:color w:val="000000" w:themeColor="text1"/>
          <w:szCs w:val="20"/>
        </w:rPr>
        <w:t>47</w:t>
      </w:r>
      <w:r w:rsidR="004851BF" w:rsidRPr="000C6FA4">
        <w:rPr>
          <w:rFonts w:asciiTheme="majorHAnsi" w:hAnsiTheme="majorHAnsi" w:cs="Arial"/>
          <w:bCs/>
          <w:color w:val="000000" w:themeColor="text1"/>
          <w:szCs w:val="20"/>
        </w:rPr>
        <w:t>9</w:t>
      </w:r>
      <w:r w:rsidR="00141A4C" w:rsidRPr="000C6FA4">
        <w:rPr>
          <w:rFonts w:asciiTheme="majorHAnsi" w:hAnsiTheme="majorHAnsi" w:cs="Arial"/>
          <w:bCs/>
          <w:color w:val="000000" w:themeColor="text1"/>
          <w:szCs w:val="20"/>
        </w:rPr>
        <w:t> | </w:t>
      </w:r>
      <w:r w:rsidR="00DC50DF" w:rsidRPr="000C6FA4">
        <w:rPr>
          <w:rFonts w:asciiTheme="majorHAnsi" w:hAnsiTheme="majorHAnsi" w:cs="Arial"/>
          <w:bCs/>
          <w:color w:val="000000" w:themeColor="text1"/>
          <w:szCs w:val="20"/>
        </w:rPr>
        <w:t>phamhau180104</w:t>
      </w:r>
      <w:r w:rsidR="004851BF" w:rsidRPr="000C6FA4">
        <w:rPr>
          <w:rFonts w:asciiTheme="majorHAnsi" w:hAnsiTheme="majorHAnsi" w:cs="Arial"/>
          <w:bCs/>
          <w:color w:val="000000" w:themeColor="text1"/>
          <w:szCs w:val="20"/>
        </w:rPr>
        <w:t>@gmail.com</w:t>
      </w:r>
      <w:r w:rsidR="005D769B">
        <w:rPr>
          <w:rFonts w:asciiTheme="majorHAnsi" w:hAnsiTheme="majorHAnsi" w:cs="Arial"/>
          <w:bCs/>
          <w:color w:val="000000" w:themeColor="text1"/>
          <w:szCs w:val="20"/>
        </w:rPr>
        <w:t xml:space="preserve"> | </w:t>
      </w:r>
      <w:r w:rsidR="005D769B" w:rsidRPr="005D769B">
        <w:rPr>
          <w:rFonts w:asciiTheme="majorHAnsi" w:hAnsiTheme="majorHAnsi" w:cs="Arial"/>
          <w:bCs/>
          <w:color w:val="000000" w:themeColor="text1"/>
          <w:szCs w:val="20"/>
        </w:rPr>
        <w:t>https://github.com/Frank-skn</w:t>
      </w:r>
    </w:p>
    <w:p w14:paraId="11DF7972" w14:textId="0A113B8B" w:rsidR="00CB288D" w:rsidRPr="000C6FA4" w:rsidRDefault="00CB288D" w:rsidP="001B21B9">
      <w:pPr>
        <w:pBdr>
          <w:bottom w:val="single" w:sz="6" w:space="1" w:color="auto"/>
        </w:pBdr>
        <w:spacing w:before="120" w:after="0"/>
        <w:ind w:left="142" w:hanging="142"/>
        <w:jc w:val="both"/>
        <w:rPr>
          <w:rFonts w:asciiTheme="majorHAnsi" w:hAnsiTheme="majorHAnsi"/>
          <w:b/>
          <w:bCs/>
          <w:color w:val="002060"/>
          <w:sz w:val="32"/>
          <w:szCs w:val="32"/>
        </w:rPr>
      </w:pPr>
      <w:r w:rsidRPr="000C6FA4">
        <w:rPr>
          <w:rFonts w:asciiTheme="majorHAnsi" w:hAnsiTheme="majorHAnsi"/>
          <w:b/>
          <w:bCs/>
          <w:color w:val="002060"/>
          <w:sz w:val="32"/>
          <w:szCs w:val="32"/>
        </w:rPr>
        <w:t>OBJECTIVE</w:t>
      </w:r>
    </w:p>
    <w:p w14:paraId="4CCA8E5E" w14:textId="27487FB2" w:rsidR="002E7CD1" w:rsidRPr="000C6FA4" w:rsidRDefault="00FA5243" w:rsidP="007615E1">
      <w:pPr>
        <w:spacing w:after="0" w:line="288" w:lineRule="auto"/>
        <w:jc w:val="both"/>
        <w:rPr>
          <w:rFonts w:cs="Adobe Hebrew"/>
          <w:bCs/>
          <w:color w:val="000000" w:themeColor="text1"/>
        </w:rPr>
      </w:pPr>
      <w:r w:rsidRPr="000C6FA4">
        <w:rPr>
          <w:rFonts w:cs="Adobe Hebrew"/>
          <w:bCs/>
          <w:color w:val="000000" w:themeColor="text1"/>
        </w:rPr>
        <w:t>As a graduate student majoring in Information System at HCM City University of Science, I am seeking a Business Analyst position in product development where I can apply my strong foundation in SQL, database knowledge, and academic background to optimize product features. I aim to contribute to building user-centric solutions by bridging business requirements and technical implementation in a collaborative, agile environment.</w:t>
      </w:r>
    </w:p>
    <w:p w14:paraId="412C80BA" w14:textId="5722408D" w:rsidR="00756E4F" w:rsidRPr="000C6FA4" w:rsidRDefault="00756E4F" w:rsidP="00072439">
      <w:pPr>
        <w:pBdr>
          <w:bottom w:val="single" w:sz="4" w:space="1" w:color="auto"/>
        </w:pBdr>
        <w:tabs>
          <w:tab w:val="right" w:pos="9923"/>
        </w:tabs>
        <w:spacing w:before="120" w:after="0"/>
        <w:jc w:val="both"/>
        <w:rPr>
          <w:rFonts w:asciiTheme="majorHAnsi" w:eastAsiaTheme="majorEastAsia" w:hAnsiTheme="majorHAnsi" w:cs="Arial"/>
          <w:bCs/>
          <w:caps/>
          <w:color w:val="000000" w:themeColor="text1"/>
        </w:rPr>
      </w:pPr>
      <w:r w:rsidRPr="000C6FA4">
        <w:rPr>
          <w:rFonts w:asciiTheme="majorHAnsi" w:hAnsiTheme="majorHAnsi"/>
          <w:b/>
          <w:bCs/>
          <w:color w:val="002060"/>
          <w:sz w:val="32"/>
          <w:szCs w:val="32"/>
        </w:rPr>
        <w:t>PROJECT</w:t>
      </w:r>
    </w:p>
    <w:p w14:paraId="3F6A53B5" w14:textId="262BAD2D" w:rsidR="00756E4F" w:rsidRPr="000C6FA4" w:rsidRDefault="0089201A" w:rsidP="00B30FB2">
      <w:pPr>
        <w:pStyle w:val="ListParagraph"/>
        <w:tabs>
          <w:tab w:val="right" w:pos="11199"/>
        </w:tabs>
        <w:spacing w:before="120" w:after="0" w:line="288" w:lineRule="auto"/>
        <w:ind w:left="0"/>
        <w:rPr>
          <w:rStyle w:val="Heading2Char"/>
          <w:bCs/>
          <w:color w:val="000000" w:themeColor="text1"/>
          <w:sz w:val="28"/>
          <w:szCs w:val="28"/>
        </w:rPr>
      </w:pPr>
      <w:r w:rsidRPr="0089201A">
        <w:rPr>
          <w:rStyle w:val="Heading2Char"/>
          <w:bCs/>
          <w:color w:val="000000" w:themeColor="text1"/>
          <w:sz w:val="28"/>
          <w:szCs w:val="28"/>
        </w:rPr>
        <w:t>Advanced Database Systems</w:t>
      </w:r>
      <w:r w:rsidRPr="0089201A">
        <w:rPr>
          <w:rStyle w:val="Heading2Char"/>
          <w:bCs/>
          <w:color w:val="000000" w:themeColor="text1"/>
          <w:sz w:val="28"/>
          <w:szCs w:val="28"/>
        </w:rPr>
        <w:t xml:space="preserve"> </w:t>
      </w:r>
      <w:r w:rsidR="007877D4" w:rsidRPr="007877D4">
        <w:rPr>
          <w:rStyle w:val="Heading2Char"/>
          <w:bCs/>
          <w:color w:val="000000" w:themeColor="text1"/>
          <w:sz w:val="28"/>
          <w:szCs w:val="28"/>
        </w:rPr>
        <w:t>– Practical Project</w:t>
      </w:r>
      <w:r w:rsidR="00756E4F" w:rsidRPr="000C6FA4">
        <w:rPr>
          <w:rStyle w:val="Heading2Char"/>
          <w:bCs/>
          <w:color w:val="000000" w:themeColor="text1"/>
          <w:sz w:val="28"/>
          <w:szCs w:val="28"/>
        </w:rPr>
        <w:tab/>
      </w:r>
      <w:r w:rsidR="007877D4">
        <w:rPr>
          <w:rFonts w:asciiTheme="majorHAnsi" w:hAnsiTheme="majorHAnsi" w:cs="Arial"/>
          <w:b/>
          <w:bCs/>
          <w:color w:val="auto"/>
        </w:rPr>
        <w:t>10</w:t>
      </w:r>
      <w:r w:rsidR="00756E4F" w:rsidRPr="000C6FA4">
        <w:rPr>
          <w:rFonts w:asciiTheme="majorHAnsi" w:hAnsiTheme="majorHAnsi" w:cs="Arial"/>
          <w:b/>
          <w:bCs/>
          <w:color w:val="auto"/>
        </w:rPr>
        <w:t>/202</w:t>
      </w:r>
      <w:r w:rsidR="007877D4">
        <w:rPr>
          <w:rFonts w:asciiTheme="majorHAnsi" w:hAnsiTheme="majorHAnsi" w:cs="Arial"/>
          <w:b/>
          <w:bCs/>
          <w:color w:val="auto"/>
        </w:rPr>
        <w:t>4</w:t>
      </w:r>
      <w:r w:rsidR="00756E4F" w:rsidRPr="000C6FA4">
        <w:rPr>
          <w:rFonts w:asciiTheme="majorHAnsi" w:hAnsiTheme="majorHAnsi" w:cs="Arial"/>
          <w:b/>
          <w:bCs/>
          <w:color w:val="auto"/>
        </w:rPr>
        <w:t xml:space="preserve"> – 0</w:t>
      </w:r>
      <w:r w:rsidR="007877D4">
        <w:rPr>
          <w:rFonts w:asciiTheme="majorHAnsi" w:hAnsiTheme="majorHAnsi" w:cs="Arial"/>
          <w:b/>
          <w:bCs/>
          <w:color w:val="auto"/>
        </w:rPr>
        <w:t>1</w:t>
      </w:r>
      <w:r w:rsidR="00756E4F" w:rsidRPr="000C6FA4">
        <w:rPr>
          <w:rFonts w:asciiTheme="majorHAnsi" w:hAnsiTheme="majorHAnsi" w:cs="Arial"/>
          <w:b/>
          <w:bCs/>
          <w:color w:val="auto"/>
        </w:rPr>
        <w:t>/202</w:t>
      </w:r>
      <w:r w:rsidR="007877D4">
        <w:rPr>
          <w:rFonts w:asciiTheme="majorHAnsi" w:hAnsiTheme="majorHAnsi" w:cs="Arial"/>
          <w:b/>
          <w:bCs/>
          <w:color w:val="auto"/>
        </w:rPr>
        <w:t>5</w:t>
      </w:r>
    </w:p>
    <w:p w14:paraId="5E49F5E2" w14:textId="09E73A52" w:rsidR="00E740CB" w:rsidRDefault="00E740CB" w:rsidP="00E740CB">
      <w:pPr>
        <w:pStyle w:val="ListBullet"/>
        <w:numPr>
          <w:ilvl w:val="0"/>
          <w:numId w:val="0"/>
        </w:numPr>
        <w:spacing w:before="0"/>
        <w:jc w:val="both"/>
        <w:rPr>
          <w:rFonts w:asciiTheme="minorHAnsi" w:hAnsiTheme="minorHAnsi" w:cs="Arial"/>
          <w:b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 xml:space="preserve">A </w:t>
      </w:r>
      <w:r w:rsidR="00B80A61">
        <w:rPr>
          <w:rFonts w:asciiTheme="minorHAnsi" w:hAnsiTheme="minorHAnsi" w:cs="Arial"/>
          <w:b/>
          <w:color w:val="000000" w:themeColor="text1"/>
        </w:rPr>
        <w:t xml:space="preserve">simulated </w:t>
      </w:r>
      <w:r>
        <w:rPr>
          <w:rFonts w:asciiTheme="minorHAnsi" w:hAnsiTheme="minorHAnsi" w:cs="Arial"/>
          <w:b/>
          <w:color w:val="000000" w:themeColor="text1"/>
        </w:rPr>
        <w:t>Sushi restaurant chain with 15 braches across Vietnam</w:t>
      </w:r>
    </w:p>
    <w:p w14:paraId="60950913" w14:textId="35D6A01E" w:rsidR="007877D4" w:rsidRDefault="007877D4" w:rsidP="006010B6">
      <w:pPr>
        <w:pStyle w:val="ListBullet"/>
        <w:spacing w:before="0"/>
        <w:jc w:val="both"/>
        <w:rPr>
          <w:rFonts w:asciiTheme="minorHAnsi" w:hAnsiTheme="minorHAnsi" w:cs="Arial"/>
          <w:bCs/>
          <w:color w:val="000000" w:themeColor="text1"/>
        </w:rPr>
      </w:pPr>
      <w:r w:rsidRPr="007877D4">
        <w:rPr>
          <w:rFonts w:asciiTheme="minorHAnsi" w:hAnsiTheme="minorHAnsi" w:cs="Arial"/>
          <w:bCs/>
          <w:color w:val="000000" w:themeColor="text1"/>
        </w:rPr>
        <w:t>Analyzed and designed an Enhanced Entity-Relationship Diagram (EERD) to manage customer, staff, order, and inventory data using draw.io; normalized the ERD to 3NF for efficiency</w:t>
      </w:r>
      <w:r w:rsidRPr="007877D4">
        <w:rPr>
          <w:rFonts w:asciiTheme="minorHAnsi" w:hAnsiTheme="minorHAnsi" w:cs="Arial"/>
          <w:bCs/>
          <w:color w:val="000000" w:themeColor="text1"/>
        </w:rPr>
        <w:t xml:space="preserve"> </w:t>
      </w:r>
    </w:p>
    <w:p w14:paraId="068DA963" w14:textId="20DD747A" w:rsidR="00072439" w:rsidRPr="007877D4" w:rsidRDefault="007877D4" w:rsidP="006010B6">
      <w:pPr>
        <w:pStyle w:val="ListBullet"/>
        <w:spacing w:before="0"/>
        <w:jc w:val="both"/>
        <w:rPr>
          <w:rFonts w:asciiTheme="minorHAnsi" w:hAnsiTheme="minorHAnsi" w:cs="Arial"/>
          <w:bCs/>
          <w:color w:val="000000" w:themeColor="text1"/>
        </w:rPr>
      </w:pPr>
      <w:r w:rsidRPr="007877D4">
        <w:rPr>
          <w:rFonts w:asciiTheme="minorHAnsi" w:hAnsiTheme="minorHAnsi" w:cs="Arial"/>
          <w:bCs/>
          <w:color w:val="000000" w:themeColor="text1"/>
        </w:rPr>
        <w:t>Implemented the logical design with a relational database in SQL Server Management Studio (SSMS), optimizing performance through indexing, partitioning, and selective denormalization</w:t>
      </w:r>
    </w:p>
    <w:p w14:paraId="5D133A60" w14:textId="4C5CAECE" w:rsidR="00072439" w:rsidRPr="000C6FA4" w:rsidRDefault="007877D4" w:rsidP="006010B6">
      <w:pPr>
        <w:pStyle w:val="ListBullet"/>
        <w:spacing w:before="0"/>
        <w:jc w:val="both"/>
        <w:rPr>
          <w:rFonts w:asciiTheme="minorHAnsi" w:hAnsiTheme="minorHAnsi" w:cs="Arial"/>
          <w:bCs/>
          <w:color w:val="000000" w:themeColor="text1"/>
        </w:rPr>
      </w:pPr>
      <w:r w:rsidRPr="007877D4">
        <w:rPr>
          <w:rFonts w:asciiTheme="minorHAnsi" w:hAnsiTheme="minorHAnsi" w:cs="Arial"/>
          <w:bCs/>
          <w:color w:val="000000" w:themeColor="text1"/>
        </w:rPr>
        <w:t>Contributed to front-end development by implementing features using JavaScript and CSS</w:t>
      </w:r>
    </w:p>
    <w:p w14:paraId="2531D3E4" w14:textId="38F04861" w:rsidR="00B30FB2" w:rsidRPr="000C6FA4" w:rsidRDefault="0089201A" w:rsidP="00B30FB2">
      <w:pPr>
        <w:pStyle w:val="ListParagraph"/>
        <w:tabs>
          <w:tab w:val="right" w:pos="11199"/>
        </w:tabs>
        <w:spacing w:before="120" w:after="0" w:line="288" w:lineRule="auto"/>
        <w:ind w:left="0"/>
        <w:rPr>
          <w:rStyle w:val="Heading2Char"/>
          <w:bCs/>
          <w:color w:val="000000" w:themeColor="text1"/>
          <w:sz w:val="28"/>
          <w:szCs w:val="28"/>
        </w:rPr>
      </w:pPr>
      <w:r w:rsidRPr="0089201A">
        <w:rPr>
          <w:rStyle w:val="Heading2Char"/>
          <w:bCs/>
          <w:color w:val="000000" w:themeColor="text1"/>
          <w:sz w:val="28"/>
          <w:szCs w:val="28"/>
        </w:rPr>
        <w:t>Information Systems Analysis and Design</w:t>
      </w:r>
      <w:r>
        <w:rPr>
          <w:rStyle w:val="Heading2Char"/>
          <w:bCs/>
          <w:color w:val="000000" w:themeColor="text1"/>
          <w:sz w:val="28"/>
          <w:szCs w:val="28"/>
        </w:rPr>
        <w:t xml:space="preserve"> </w:t>
      </w:r>
      <w:r w:rsidRPr="007877D4">
        <w:rPr>
          <w:rStyle w:val="Heading2Char"/>
          <w:bCs/>
          <w:color w:val="000000" w:themeColor="text1"/>
          <w:sz w:val="28"/>
          <w:szCs w:val="28"/>
        </w:rPr>
        <w:t>– Practical</w:t>
      </w:r>
      <w:r w:rsidR="00B30FB2" w:rsidRPr="000C6FA4">
        <w:rPr>
          <w:rStyle w:val="Heading2Char"/>
          <w:bCs/>
          <w:color w:val="000000" w:themeColor="text1"/>
          <w:sz w:val="28"/>
          <w:szCs w:val="28"/>
        </w:rPr>
        <w:t xml:space="preserve"> PROJECT</w:t>
      </w:r>
      <w:r w:rsidR="00B30FB2" w:rsidRPr="000C6FA4">
        <w:rPr>
          <w:rStyle w:val="Heading2Char"/>
          <w:bCs/>
          <w:color w:val="000000" w:themeColor="text1"/>
          <w:sz w:val="28"/>
          <w:szCs w:val="28"/>
        </w:rPr>
        <w:tab/>
      </w:r>
      <w:r w:rsidR="00B30FB2" w:rsidRPr="000C6FA4">
        <w:rPr>
          <w:rFonts w:asciiTheme="majorHAnsi" w:hAnsiTheme="majorHAnsi" w:cs="Arial"/>
          <w:b/>
          <w:bCs/>
          <w:color w:val="auto"/>
        </w:rPr>
        <w:t>0</w:t>
      </w:r>
      <w:r w:rsidR="00B80A61">
        <w:rPr>
          <w:rFonts w:asciiTheme="majorHAnsi" w:hAnsiTheme="majorHAnsi" w:cs="Arial"/>
          <w:b/>
          <w:bCs/>
          <w:color w:val="auto"/>
        </w:rPr>
        <w:t>3</w:t>
      </w:r>
      <w:r w:rsidR="00B30FB2" w:rsidRPr="000C6FA4">
        <w:rPr>
          <w:rFonts w:asciiTheme="majorHAnsi" w:hAnsiTheme="majorHAnsi" w:cs="Arial"/>
          <w:b/>
          <w:bCs/>
          <w:color w:val="auto"/>
        </w:rPr>
        <w:t>/202</w:t>
      </w:r>
      <w:r w:rsidR="00B80A61">
        <w:rPr>
          <w:rFonts w:asciiTheme="majorHAnsi" w:hAnsiTheme="majorHAnsi" w:cs="Arial"/>
          <w:b/>
          <w:bCs/>
          <w:color w:val="auto"/>
        </w:rPr>
        <w:t>5</w:t>
      </w:r>
      <w:r w:rsidR="00B30FB2" w:rsidRPr="000C6FA4">
        <w:rPr>
          <w:rFonts w:asciiTheme="majorHAnsi" w:hAnsiTheme="majorHAnsi" w:cs="Arial"/>
          <w:b/>
          <w:bCs/>
          <w:color w:val="auto"/>
        </w:rPr>
        <w:t xml:space="preserve"> – 05/202</w:t>
      </w:r>
      <w:r w:rsidR="00B80A61">
        <w:rPr>
          <w:rFonts w:asciiTheme="majorHAnsi" w:hAnsiTheme="majorHAnsi" w:cs="Arial"/>
          <w:b/>
          <w:bCs/>
          <w:color w:val="auto"/>
        </w:rPr>
        <w:t>5</w:t>
      </w:r>
    </w:p>
    <w:p w14:paraId="715DAAFF" w14:textId="2152CC61" w:rsidR="00B831BB" w:rsidRPr="00B831BB" w:rsidRDefault="00B80A61" w:rsidP="00B831BB">
      <w:pPr>
        <w:pStyle w:val="ListBullet"/>
        <w:numPr>
          <w:ilvl w:val="0"/>
          <w:numId w:val="0"/>
        </w:numPr>
        <w:spacing w:before="0"/>
        <w:ind w:left="216" w:hanging="216"/>
        <w:jc w:val="both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/>
          <w:color w:val="000000" w:themeColor="text1"/>
        </w:rPr>
        <w:t>A</w:t>
      </w:r>
      <w:r w:rsidR="00B831BB" w:rsidRPr="00B831BB">
        <w:rPr>
          <w:rFonts w:asciiTheme="minorHAnsi" w:hAnsiTheme="minorHAnsi" w:cs="Arial"/>
          <w:b/>
          <w:color w:val="000000" w:themeColor="text1"/>
        </w:rPr>
        <w:t>n exam management system for ACCI, offering English and IT certification exams.</w:t>
      </w:r>
    </w:p>
    <w:p w14:paraId="5AE76846" w14:textId="6FC705DE" w:rsidR="00B30FB2" w:rsidRPr="000C6FA4" w:rsidRDefault="00B831BB" w:rsidP="00B30FB2">
      <w:pPr>
        <w:pStyle w:val="ListBullet"/>
        <w:spacing w:before="0"/>
        <w:jc w:val="both"/>
        <w:rPr>
          <w:rFonts w:asciiTheme="minorHAnsi" w:hAnsiTheme="minorHAnsi" w:cs="Arial"/>
          <w:bCs/>
          <w:color w:val="000000" w:themeColor="text1"/>
        </w:rPr>
      </w:pPr>
      <w:r w:rsidRPr="00B831BB">
        <w:rPr>
          <w:rFonts w:asciiTheme="minorHAnsi" w:hAnsiTheme="minorHAnsi" w:cs="Arial"/>
          <w:bCs/>
          <w:color w:val="000000" w:themeColor="text1"/>
        </w:rPr>
        <w:t>Conducted business analysis: gathered and documented requirements, modeled business processes with Activity Diagrams (Enterprise Architect), and designed EERD (draw.io)</w:t>
      </w:r>
    </w:p>
    <w:p w14:paraId="7A98220A" w14:textId="3F9793CF" w:rsidR="00B30FB2" w:rsidRPr="00B831BB" w:rsidRDefault="00B831BB" w:rsidP="00B831BB">
      <w:pPr>
        <w:pStyle w:val="ListBullet"/>
        <w:rPr>
          <w:rFonts w:asciiTheme="minorHAnsi" w:hAnsiTheme="minorHAnsi" w:cs="Arial"/>
          <w:bCs/>
          <w:color w:val="000000" w:themeColor="text1"/>
        </w:rPr>
      </w:pPr>
      <w:r w:rsidRPr="00B831BB">
        <w:rPr>
          <w:rFonts w:asciiTheme="minorHAnsi" w:hAnsiTheme="minorHAnsi" w:cs="Arial"/>
          <w:bCs/>
          <w:color w:val="000000" w:themeColor="text1"/>
        </w:rPr>
        <w:t>Translated business logic into system-level use cases, created Sequence and Class Diagrams, and implemented database schema (SQL Server)</w:t>
      </w:r>
    </w:p>
    <w:p w14:paraId="395EC6F4" w14:textId="66FBB4D6" w:rsidR="00B30FB2" w:rsidRPr="000C6FA4" w:rsidRDefault="00B831BB" w:rsidP="00B30FB2">
      <w:pPr>
        <w:pStyle w:val="ListBullet"/>
        <w:spacing w:before="0"/>
        <w:jc w:val="both"/>
        <w:rPr>
          <w:rFonts w:asciiTheme="minorHAnsi" w:hAnsiTheme="minorHAnsi" w:cs="Arial"/>
          <w:bCs/>
          <w:color w:val="000000" w:themeColor="text1"/>
        </w:rPr>
      </w:pPr>
      <w:r w:rsidRPr="00B831BB">
        <w:rPr>
          <w:rFonts w:asciiTheme="minorHAnsi" w:hAnsiTheme="minorHAnsi" w:cs="Arial"/>
          <w:bCs/>
          <w:color w:val="000000" w:themeColor="text1"/>
        </w:rPr>
        <w:t>Developed interactive UI prototype for a key use case to demonstrate system behavior and validate requireme</w:t>
      </w:r>
      <w:r>
        <w:rPr>
          <w:rFonts w:asciiTheme="minorHAnsi" w:hAnsiTheme="minorHAnsi" w:cs="Arial"/>
          <w:bCs/>
          <w:color w:val="000000" w:themeColor="text1"/>
        </w:rPr>
        <w:t>nts</w:t>
      </w:r>
    </w:p>
    <w:p w14:paraId="2B3C07F4" w14:textId="0826E2B2" w:rsidR="0031175F" w:rsidRPr="000C6FA4" w:rsidRDefault="0031175F" w:rsidP="0088241B">
      <w:pPr>
        <w:pBdr>
          <w:bottom w:val="single" w:sz="6" w:space="1" w:color="auto"/>
        </w:pBdr>
        <w:spacing w:before="120" w:after="0"/>
        <w:rPr>
          <w:rFonts w:asciiTheme="majorHAnsi" w:hAnsiTheme="majorHAnsi"/>
          <w:b/>
          <w:bCs/>
          <w:color w:val="002060"/>
          <w:sz w:val="32"/>
          <w:szCs w:val="32"/>
        </w:rPr>
      </w:pPr>
      <w:r w:rsidRPr="000C6FA4">
        <w:rPr>
          <w:rFonts w:asciiTheme="majorHAnsi" w:hAnsiTheme="majorHAnsi"/>
          <w:b/>
          <w:bCs/>
          <w:color w:val="002060"/>
          <w:sz w:val="32"/>
          <w:szCs w:val="32"/>
        </w:rPr>
        <w:t>EDUCATION</w:t>
      </w:r>
    </w:p>
    <w:p w14:paraId="62ED66B7" w14:textId="16F3BFBE" w:rsidR="0038784E" w:rsidRPr="000C6FA4" w:rsidRDefault="000B352A" w:rsidP="006010B6">
      <w:pPr>
        <w:pStyle w:val="Heading2"/>
        <w:tabs>
          <w:tab w:val="right" w:pos="11199"/>
        </w:tabs>
        <w:spacing w:before="0" w:after="0" w:line="288" w:lineRule="auto"/>
        <w:rPr>
          <w:rFonts w:ascii="Roboto Light" w:hAnsi="Roboto Light"/>
          <w:color w:val="000000" w:themeColor="text1"/>
          <w:sz w:val="28"/>
          <w:szCs w:val="28"/>
        </w:rPr>
      </w:pPr>
      <w:r w:rsidRPr="007877D4">
        <w:rPr>
          <w:color w:val="000000" w:themeColor="text1"/>
          <w:sz w:val="28"/>
          <w:szCs w:val="28"/>
        </w:rPr>
        <w:t xml:space="preserve">Ho Chi minh city </w:t>
      </w:r>
      <w:r w:rsidR="0038784E" w:rsidRPr="007877D4">
        <w:rPr>
          <w:color w:val="000000" w:themeColor="text1"/>
          <w:sz w:val="28"/>
          <w:szCs w:val="28"/>
        </w:rPr>
        <w:t>UNiversity of</w:t>
      </w:r>
      <w:r w:rsidR="007877D4" w:rsidRPr="007877D4">
        <w:rPr>
          <w:color w:val="000000" w:themeColor="text1"/>
          <w:sz w:val="28"/>
          <w:szCs w:val="28"/>
        </w:rPr>
        <w:t xml:space="preserve"> SCIENCE</w:t>
      </w:r>
      <w:r w:rsidR="0038784E" w:rsidRPr="007877D4">
        <w:rPr>
          <w:rFonts w:ascii="Roboto Light" w:hAnsi="Roboto Light"/>
          <w:color w:val="000000" w:themeColor="text1"/>
          <w:szCs w:val="28"/>
        </w:rPr>
        <w:t> </w:t>
      </w:r>
      <w:r w:rsidR="002075DA" w:rsidRPr="007877D4">
        <w:rPr>
          <w:rFonts w:ascii="Roboto Light" w:hAnsi="Roboto Light"/>
          <w:color w:val="000000" w:themeColor="text1"/>
          <w:szCs w:val="28"/>
        </w:rPr>
        <w:t>(</w:t>
      </w:r>
      <w:r w:rsidR="002075DA" w:rsidRPr="007877D4">
        <w:rPr>
          <w:color w:val="000000" w:themeColor="text1"/>
          <w:sz w:val="28"/>
          <w:szCs w:val="28"/>
        </w:rPr>
        <w:t>HCMU</w:t>
      </w:r>
      <w:r w:rsidR="007877D4" w:rsidRPr="007877D4">
        <w:rPr>
          <w:color w:val="000000" w:themeColor="text1"/>
          <w:sz w:val="28"/>
          <w:szCs w:val="28"/>
        </w:rPr>
        <w:t>S</w:t>
      </w:r>
      <w:r w:rsidR="002075DA" w:rsidRPr="007877D4">
        <w:rPr>
          <w:rFonts w:ascii="Roboto Light" w:hAnsi="Roboto Light"/>
          <w:color w:val="000000" w:themeColor="text1"/>
          <w:szCs w:val="28"/>
        </w:rPr>
        <w:t>)</w:t>
      </w:r>
      <w:r w:rsidR="00C03A28" w:rsidRPr="007877D4">
        <w:rPr>
          <w:rFonts w:ascii="Roboto Light" w:hAnsi="Roboto Light"/>
          <w:color w:val="000000" w:themeColor="text1"/>
          <w:sz w:val="28"/>
          <w:szCs w:val="28"/>
        </w:rPr>
        <w:tab/>
      </w:r>
      <w:r w:rsidR="00C03A28" w:rsidRPr="007877D4">
        <w:rPr>
          <w:rFonts w:eastAsiaTheme="minorEastAsia" w:cs="Arial"/>
          <w:bCs/>
          <w:caps w:val="0"/>
          <w:color w:val="000000" w:themeColor="text1"/>
          <w:sz w:val="22"/>
          <w:szCs w:val="22"/>
        </w:rPr>
        <w:t>09/202</w:t>
      </w:r>
      <w:r w:rsidR="007877D4" w:rsidRPr="007877D4">
        <w:rPr>
          <w:rFonts w:eastAsiaTheme="minorEastAsia" w:cs="Arial"/>
          <w:bCs/>
          <w:caps w:val="0"/>
          <w:color w:val="000000" w:themeColor="text1"/>
          <w:sz w:val="22"/>
          <w:szCs w:val="22"/>
        </w:rPr>
        <w:t>2</w:t>
      </w:r>
      <w:r w:rsidR="00C03A28" w:rsidRPr="007877D4">
        <w:rPr>
          <w:rFonts w:eastAsiaTheme="minorEastAsia" w:cs="Arial"/>
          <w:bCs/>
          <w:caps w:val="0"/>
          <w:color w:val="000000" w:themeColor="text1"/>
          <w:sz w:val="22"/>
          <w:szCs w:val="22"/>
        </w:rPr>
        <w:t xml:space="preserve"> – </w:t>
      </w:r>
      <w:r w:rsidR="004D2EFD" w:rsidRPr="007877D4">
        <w:rPr>
          <w:rFonts w:eastAsiaTheme="minorEastAsia" w:cs="Arial"/>
          <w:bCs/>
          <w:caps w:val="0"/>
          <w:color w:val="000000" w:themeColor="text1"/>
          <w:sz w:val="22"/>
          <w:szCs w:val="22"/>
        </w:rPr>
        <w:t>11/202</w:t>
      </w:r>
      <w:r w:rsidR="007877D4">
        <w:rPr>
          <w:rFonts w:eastAsiaTheme="minorEastAsia" w:cs="Arial"/>
          <w:bCs/>
          <w:caps w:val="0"/>
          <w:color w:val="000000" w:themeColor="text1"/>
          <w:sz w:val="22"/>
          <w:szCs w:val="22"/>
        </w:rPr>
        <w:t>6</w:t>
      </w:r>
    </w:p>
    <w:p w14:paraId="754FDB74" w14:textId="338F3C06" w:rsidR="00A60195" w:rsidRPr="000C6FA4" w:rsidRDefault="007877D4" w:rsidP="00DA4534">
      <w:pPr>
        <w:pStyle w:val="ListBullet"/>
        <w:numPr>
          <w:ilvl w:val="0"/>
          <w:numId w:val="0"/>
        </w:numPr>
        <w:spacing w:before="0"/>
        <w:ind w:left="216" w:hanging="216"/>
        <w:rPr>
          <w:rFonts w:asciiTheme="minorHAnsi" w:hAnsiTheme="minorHAnsi" w:cs="Arial"/>
          <w:b/>
          <w:color w:val="000000" w:themeColor="text1"/>
        </w:rPr>
      </w:pPr>
      <w:r w:rsidRPr="007877D4">
        <w:rPr>
          <w:rFonts w:asciiTheme="minorHAnsi" w:hAnsiTheme="minorHAnsi" w:cs="Arial"/>
          <w:b/>
          <w:color w:val="000000" w:themeColor="text1"/>
        </w:rPr>
        <w:t>B.Sc. in Information Technology, Major in Information Systems</w:t>
      </w:r>
    </w:p>
    <w:p w14:paraId="016325F9" w14:textId="3408B257" w:rsidR="00743E94" w:rsidRPr="000C6FA4" w:rsidRDefault="00612569" w:rsidP="00DB38D4">
      <w:pPr>
        <w:pStyle w:val="ListBullet"/>
        <w:spacing w:before="0"/>
        <w:jc w:val="both"/>
        <w:rPr>
          <w:rFonts w:asciiTheme="minorHAnsi" w:hAnsiTheme="minorHAnsi" w:cs="Arial"/>
          <w:color w:val="000000" w:themeColor="text1"/>
        </w:rPr>
      </w:pPr>
      <w:r w:rsidRPr="000C6FA4">
        <w:rPr>
          <w:rFonts w:asciiTheme="minorHAnsi" w:hAnsiTheme="minorHAnsi" w:cs="Arial"/>
          <w:b/>
          <w:color w:val="000000" w:themeColor="text1"/>
        </w:rPr>
        <w:t>GPA</w:t>
      </w:r>
      <w:r w:rsidRPr="007877D4">
        <w:rPr>
          <w:rFonts w:asciiTheme="minorHAnsi" w:hAnsiTheme="minorHAnsi" w:cs="Arial"/>
          <w:color w:val="000000" w:themeColor="text1"/>
        </w:rPr>
        <w:t xml:space="preserve">: </w:t>
      </w:r>
      <w:r w:rsidR="007B3543" w:rsidRPr="007877D4">
        <w:rPr>
          <w:rFonts w:asciiTheme="minorHAnsi" w:hAnsiTheme="minorHAnsi" w:cs="Arial"/>
          <w:color w:val="000000" w:themeColor="text1"/>
        </w:rPr>
        <w:t>3.</w:t>
      </w:r>
      <w:r w:rsidR="007877D4" w:rsidRPr="007877D4">
        <w:rPr>
          <w:rFonts w:asciiTheme="minorHAnsi" w:hAnsiTheme="minorHAnsi" w:cs="Arial"/>
          <w:color w:val="000000" w:themeColor="text1"/>
        </w:rPr>
        <w:t>22</w:t>
      </w:r>
      <w:r w:rsidR="007B3543" w:rsidRPr="007877D4">
        <w:rPr>
          <w:rFonts w:asciiTheme="minorHAnsi" w:hAnsiTheme="minorHAnsi" w:cs="Arial"/>
          <w:color w:val="000000" w:themeColor="text1"/>
        </w:rPr>
        <w:t>/4</w:t>
      </w:r>
      <w:r w:rsidR="00F91DF8" w:rsidRPr="007877D4">
        <w:rPr>
          <w:rFonts w:asciiTheme="minorHAnsi" w:hAnsiTheme="minorHAnsi" w:cs="Arial"/>
          <w:color w:val="000000" w:themeColor="text1"/>
        </w:rPr>
        <w:t>.00</w:t>
      </w:r>
    </w:p>
    <w:p w14:paraId="4CDB05CB" w14:textId="1032F89E" w:rsidR="00342147" w:rsidRPr="000C6FA4" w:rsidRDefault="00342147" w:rsidP="00DB38D4">
      <w:pPr>
        <w:pStyle w:val="ListBullet"/>
        <w:spacing w:before="0"/>
        <w:jc w:val="both"/>
        <w:rPr>
          <w:rFonts w:asciiTheme="minorHAnsi" w:hAnsiTheme="minorHAnsi" w:cs="Arial"/>
          <w:color w:val="000000" w:themeColor="text1"/>
        </w:rPr>
      </w:pPr>
      <w:r w:rsidRPr="000C6FA4">
        <w:rPr>
          <w:rFonts w:asciiTheme="minorHAnsi" w:hAnsiTheme="minorHAnsi" w:cs="Arial"/>
          <w:b/>
          <w:color w:val="000000" w:themeColor="text1"/>
        </w:rPr>
        <w:t>Relevant courses</w:t>
      </w:r>
      <w:r w:rsidRPr="0089201A">
        <w:rPr>
          <w:rFonts w:asciiTheme="minorHAnsi" w:hAnsiTheme="minorHAnsi" w:cs="Arial"/>
          <w:color w:val="000000" w:themeColor="text1"/>
        </w:rPr>
        <w:t xml:space="preserve">: </w:t>
      </w:r>
      <w:r w:rsidR="0089201A" w:rsidRPr="0089201A">
        <w:rPr>
          <w:rFonts w:asciiTheme="minorHAnsi" w:hAnsiTheme="minorHAnsi" w:cs="Open Sans"/>
          <w:color w:val="000000" w:themeColor="text1"/>
        </w:rPr>
        <w:t>Advanced Database</w:t>
      </w:r>
      <w:r w:rsidR="0089201A">
        <w:rPr>
          <w:rFonts w:asciiTheme="minorHAnsi" w:hAnsiTheme="minorHAnsi" w:cs="Open Sans"/>
          <w:color w:val="000000" w:themeColor="text1"/>
        </w:rPr>
        <w:t xml:space="preserve"> </w:t>
      </w:r>
      <w:r w:rsidR="004F0267" w:rsidRPr="0089201A">
        <w:rPr>
          <w:rFonts w:asciiTheme="minorHAnsi" w:hAnsiTheme="minorHAnsi" w:cs="Open Sans"/>
          <w:color w:val="000000" w:themeColor="text1"/>
        </w:rPr>
        <w:t xml:space="preserve">– </w:t>
      </w:r>
      <w:bookmarkStart w:id="0" w:name="_Hlk197175227"/>
      <w:r w:rsidR="0089201A" w:rsidRPr="0089201A">
        <w:rPr>
          <w:rFonts w:asciiTheme="minorHAnsi" w:hAnsiTheme="minorHAnsi" w:cs="Open Sans"/>
          <w:color w:val="000000" w:themeColor="text1"/>
        </w:rPr>
        <w:t>Information Systems Analysis and Design</w:t>
      </w:r>
      <w:r w:rsidR="0089201A">
        <w:rPr>
          <w:rFonts w:asciiTheme="minorHAnsi" w:hAnsiTheme="minorHAnsi" w:cs="Open Sans"/>
          <w:color w:val="000000" w:themeColor="text1"/>
        </w:rPr>
        <w:t xml:space="preserve"> </w:t>
      </w:r>
      <w:bookmarkEnd w:id="0"/>
      <w:r w:rsidR="0089201A" w:rsidRPr="0089201A">
        <w:rPr>
          <w:rFonts w:asciiTheme="minorHAnsi" w:hAnsiTheme="minorHAnsi" w:cs="Open Sans"/>
          <w:color w:val="000000" w:themeColor="text1"/>
        </w:rPr>
        <w:t>–</w:t>
      </w:r>
      <w:r w:rsidR="0089201A">
        <w:rPr>
          <w:rFonts w:asciiTheme="minorHAnsi" w:hAnsiTheme="minorHAnsi" w:cs="Open Sans"/>
          <w:color w:val="000000" w:themeColor="text1"/>
        </w:rPr>
        <w:t xml:space="preserve"> </w:t>
      </w:r>
      <w:r w:rsidR="0089201A" w:rsidRPr="0089201A">
        <w:rPr>
          <w:rFonts w:asciiTheme="minorHAnsi" w:hAnsiTheme="minorHAnsi" w:cs="Open Sans"/>
          <w:color w:val="000000" w:themeColor="text1"/>
        </w:rPr>
        <w:t>Enterprise Information Systems</w:t>
      </w:r>
    </w:p>
    <w:p w14:paraId="3830ACED" w14:textId="3ADB2F27" w:rsidR="0088241B" w:rsidRPr="000C6FA4" w:rsidRDefault="0088241B" w:rsidP="0088241B">
      <w:pPr>
        <w:pBdr>
          <w:bottom w:val="single" w:sz="6" w:space="1" w:color="auto"/>
        </w:pBdr>
        <w:spacing w:before="120" w:after="0"/>
        <w:rPr>
          <w:rFonts w:asciiTheme="majorHAnsi" w:hAnsiTheme="majorHAnsi"/>
          <w:b/>
          <w:bCs/>
          <w:color w:val="002060"/>
          <w:sz w:val="32"/>
          <w:szCs w:val="32"/>
        </w:rPr>
      </w:pPr>
      <w:r w:rsidRPr="000C6FA4">
        <w:rPr>
          <w:rFonts w:asciiTheme="majorHAnsi" w:hAnsiTheme="majorHAnsi"/>
          <w:b/>
          <w:bCs/>
          <w:color w:val="002060"/>
          <w:sz w:val="32"/>
          <w:szCs w:val="32"/>
        </w:rPr>
        <w:t>HONORS &amp; AWARDS</w:t>
      </w:r>
    </w:p>
    <w:p w14:paraId="43AF07E7" w14:textId="027EC0AB" w:rsidR="003E10CF" w:rsidRPr="000C6FA4" w:rsidRDefault="00E969A0" w:rsidP="003E10CF">
      <w:pPr>
        <w:tabs>
          <w:tab w:val="right" w:pos="11199"/>
        </w:tabs>
        <w:spacing w:after="0" w:line="288" w:lineRule="auto"/>
        <w:rPr>
          <w:rFonts w:eastAsiaTheme="majorEastAsia" w:cstheme="majorBidi"/>
          <w:b/>
          <w:caps/>
          <w:color w:val="000000" w:themeColor="text1"/>
          <w:sz w:val="24"/>
          <w:szCs w:val="28"/>
        </w:rPr>
      </w:pPr>
      <w:r w:rsidRPr="000C6FA4">
        <w:rPr>
          <w:rStyle w:val="Heading2Char"/>
          <w:rFonts w:asciiTheme="minorHAnsi" w:hAnsiTheme="minorHAnsi"/>
          <w:bCs/>
          <w:color w:val="000000" w:themeColor="text1"/>
          <w:sz w:val="28"/>
          <w:szCs w:val="28"/>
        </w:rPr>
        <w:t>DATA ANALYSIS (SOUTH REGION)</w:t>
      </w:r>
      <w:r w:rsidR="003E10CF" w:rsidRPr="000C6FA4">
        <w:rPr>
          <w:rFonts w:eastAsiaTheme="majorEastAsia" w:cstheme="majorBidi"/>
          <w:b/>
          <w:caps/>
          <w:color w:val="000000" w:themeColor="text1"/>
          <w:sz w:val="24"/>
          <w:szCs w:val="28"/>
        </w:rPr>
        <w:tab/>
      </w:r>
      <w:r w:rsidR="003E10CF" w:rsidRPr="000C6FA4">
        <w:rPr>
          <w:rFonts w:cs="Arial"/>
          <w:b/>
          <w:color w:val="171616" w:themeColor="background2" w:themeShade="1A"/>
        </w:rPr>
        <w:t>06/2024 – 07/2024</w:t>
      </w:r>
    </w:p>
    <w:p w14:paraId="2CCEFE7D" w14:textId="3873D9A4" w:rsidR="003E10CF" w:rsidRPr="000C6FA4" w:rsidRDefault="003E10CF" w:rsidP="003E10CF">
      <w:pPr>
        <w:tabs>
          <w:tab w:val="right" w:pos="9923"/>
        </w:tabs>
        <w:spacing w:after="0" w:line="288" w:lineRule="auto"/>
        <w:jc w:val="both"/>
        <w:rPr>
          <w:rFonts w:cs="Arial"/>
          <w:bCs/>
          <w:color w:val="000000" w:themeColor="text1"/>
        </w:rPr>
      </w:pPr>
      <w:r w:rsidRPr="000C6FA4">
        <w:rPr>
          <w:rFonts w:cs="Arial"/>
          <w:b/>
          <w:color w:val="000000" w:themeColor="text1"/>
        </w:rPr>
        <w:t>Winner</w:t>
      </w:r>
    </w:p>
    <w:p w14:paraId="1C05C586" w14:textId="67842EDB" w:rsidR="003E10CF" w:rsidRPr="000C6FA4" w:rsidRDefault="003E10CF" w:rsidP="003E10CF">
      <w:pPr>
        <w:tabs>
          <w:tab w:val="right" w:pos="9923"/>
        </w:tabs>
        <w:spacing w:after="0" w:line="288" w:lineRule="auto"/>
        <w:jc w:val="both"/>
        <w:rPr>
          <w:rFonts w:cs="Arial"/>
          <w:bCs/>
          <w:color w:val="000000" w:themeColor="text1"/>
        </w:rPr>
      </w:pPr>
      <w:r w:rsidRPr="000C6FA4">
        <w:rPr>
          <w:rFonts w:cs="Arial"/>
          <w:bCs/>
          <w:color w:val="000000" w:themeColor="text1"/>
        </w:rPr>
        <w:t xml:space="preserve">A </w:t>
      </w:r>
      <w:r w:rsidRPr="000C6FA4">
        <w:rPr>
          <w:rFonts w:cs="Arial"/>
          <w:b/>
          <w:color w:val="000000" w:themeColor="text1"/>
        </w:rPr>
        <w:t>Data Analysis competition</w:t>
      </w:r>
      <w:r w:rsidRPr="000C6FA4">
        <w:rPr>
          <w:rFonts w:cs="Arial"/>
          <w:bCs/>
          <w:color w:val="000000" w:themeColor="text1"/>
        </w:rPr>
        <w:t xml:space="preserve"> organized by </w:t>
      </w:r>
      <w:r w:rsidRPr="000C6FA4">
        <w:rPr>
          <w:rFonts w:cs="Arial"/>
          <w:b/>
          <w:color w:val="000000" w:themeColor="text1"/>
        </w:rPr>
        <w:t>AIESEC in Vietnam</w:t>
      </w:r>
    </w:p>
    <w:p w14:paraId="658C93E7" w14:textId="77777777" w:rsidR="000C6FA4" w:rsidRPr="000C6FA4" w:rsidRDefault="000C6FA4" w:rsidP="00D75B06">
      <w:pPr>
        <w:pStyle w:val="ListBullet"/>
        <w:spacing w:before="0"/>
        <w:ind w:left="215" w:hanging="215"/>
        <w:rPr>
          <w:rFonts w:asciiTheme="minorHAnsi" w:hAnsiTheme="minorHAnsi" w:cs="Arial"/>
          <w:color w:val="000000" w:themeColor="text1"/>
        </w:rPr>
      </w:pPr>
      <w:r w:rsidRPr="000C6FA4">
        <w:rPr>
          <w:rFonts w:asciiTheme="minorHAnsi" w:hAnsiTheme="minorHAnsi" w:cs="Arial"/>
          <w:color w:val="000000" w:themeColor="text1"/>
        </w:rPr>
        <w:t>The competition consisted of 3 rounds, focusing on data from B2B, B2C, and Service sectors, respectively.</w:t>
      </w:r>
    </w:p>
    <w:p w14:paraId="333BA438" w14:textId="77777777" w:rsidR="000C6FA4" w:rsidRPr="000C6FA4" w:rsidRDefault="000C6FA4" w:rsidP="00D75B06">
      <w:pPr>
        <w:pStyle w:val="ListBullet"/>
        <w:spacing w:before="0"/>
        <w:ind w:left="215" w:hanging="215"/>
        <w:rPr>
          <w:rFonts w:asciiTheme="minorHAnsi" w:hAnsiTheme="minorHAnsi" w:cs="Arial"/>
          <w:color w:val="000000" w:themeColor="text1"/>
        </w:rPr>
      </w:pPr>
      <w:r w:rsidRPr="000C6FA4">
        <w:rPr>
          <w:rFonts w:asciiTheme="minorHAnsi" w:hAnsiTheme="minorHAnsi" w:cs="Arial"/>
          <w:color w:val="000000" w:themeColor="text1"/>
        </w:rPr>
        <w:t>Involved in data preparation, exploratory data analysis (EDA), and solution evaluation for various business cases</w:t>
      </w:r>
    </w:p>
    <w:p w14:paraId="70A9E3CB" w14:textId="79650347" w:rsidR="003E10CF" w:rsidRPr="000C6FA4" w:rsidRDefault="003E10CF" w:rsidP="00D75B06">
      <w:pPr>
        <w:pStyle w:val="ListBullet"/>
        <w:spacing w:before="0"/>
        <w:ind w:left="215" w:hanging="215"/>
        <w:rPr>
          <w:rStyle w:val="Heading2Char"/>
          <w:rFonts w:asciiTheme="minorHAnsi" w:eastAsiaTheme="minorEastAsia" w:hAnsiTheme="minorHAnsi" w:cs="Arial"/>
          <w:b w:val="0"/>
          <w:caps w:val="0"/>
          <w:color w:val="000000" w:themeColor="text1"/>
          <w:sz w:val="22"/>
          <w:szCs w:val="22"/>
        </w:rPr>
      </w:pPr>
      <w:r w:rsidRPr="000C6FA4">
        <w:rPr>
          <w:rFonts w:asciiTheme="minorHAnsi" w:hAnsiTheme="minorHAnsi" w:cs="Arial"/>
          <w:color w:val="000000" w:themeColor="text1"/>
        </w:rPr>
        <w:t>Top 1 out of 82 teams</w:t>
      </w:r>
    </w:p>
    <w:p w14:paraId="6AC2B4FF" w14:textId="77777777" w:rsidR="006C2A30" w:rsidRPr="000C6FA4" w:rsidRDefault="006C2A30" w:rsidP="006C2A30">
      <w:pPr>
        <w:pBdr>
          <w:bottom w:val="single" w:sz="6" w:space="1" w:color="auto"/>
        </w:pBdr>
        <w:spacing w:before="120" w:after="0"/>
        <w:rPr>
          <w:rFonts w:asciiTheme="majorHAnsi" w:hAnsiTheme="majorHAnsi"/>
          <w:b/>
          <w:bCs/>
          <w:color w:val="002060"/>
          <w:sz w:val="32"/>
          <w:szCs w:val="32"/>
        </w:rPr>
      </w:pPr>
      <w:r w:rsidRPr="000C6FA4">
        <w:rPr>
          <w:rFonts w:asciiTheme="majorHAnsi" w:hAnsiTheme="majorHAnsi"/>
          <w:b/>
          <w:bCs/>
          <w:color w:val="002060"/>
          <w:sz w:val="32"/>
          <w:szCs w:val="32"/>
        </w:rPr>
        <w:t>SKILLS</w:t>
      </w:r>
    </w:p>
    <w:p w14:paraId="5B5EAF5F" w14:textId="77777777" w:rsidR="00781A68" w:rsidRPr="00781A68" w:rsidRDefault="00781A68" w:rsidP="006C2A30">
      <w:pPr>
        <w:pStyle w:val="ListBullet"/>
        <w:numPr>
          <w:ilvl w:val="0"/>
          <w:numId w:val="42"/>
        </w:numPr>
        <w:spacing w:before="0"/>
        <w:ind w:left="215" w:hanging="215"/>
        <w:jc w:val="both"/>
        <w:rPr>
          <w:rFonts w:asciiTheme="minorHAnsi" w:hAnsiTheme="minorHAnsi" w:cs="Open Sans"/>
          <w:color w:val="000000" w:themeColor="text1"/>
        </w:rPr>
      </w:pPr>
      <w:r w:rsidRPr="00781A68">
        <w:rPr>
          <w:rFonts w:asciiTheme="minorHAnsi" w:hAnsiTheme="minorHAnsi" w:cs="Arial"/>
          <w:b/>
          <w:color w:val="000000" w:themeColor="text1"/>
        </w:rPr>
        <w:t>Business Analysis</w:t>
      </w:r>
      <w:r w:rsidRPr="00781A68">
        <w:rPr>
          <w:rFonts w:asciiTheme="minorHAnsi" w:hAnsiTheme="minorHAnsi" w:cs="Arial"/>
          <w:bCs/>
          <w:color w:val="000000" w:themeColor="text1"/>
        </w:rPr>
        <w:t>: SRS, BRD, Use Cases, Activity Diagrams, DFDs, SDLC (Agile, Waterfall)</w:t>
      </w:r>
    </w:p>
    <w:p w14:paraId="74CDDCEB" w14:textId="5A892BB5" w:rsidR="006C2A30" w:rsidRPr="000C6FA4" w:rsidRDefault="00B30FB2" w:rsidP="006C2A30">
      <w:pPr>
        <w:pStyle w:val="ListBullet"/>
        <w:numPr>
          <w:ilvl w:val="0"/>
          <w:numId w:val="42"/>
        </w:numPr>
        <w:spacing w:before="0"/>
        <w:ind w:left="215" w:hanging="215"/>
        <w:jc w:val="both"/>
        <w:rPr>
          <w:rFonts w:asciiTheme="minorHAnsi" w:hAnsiTheme="minorHAnsi" w:cs="Open Sans"/>
          <w:color w:val="000000" w:themeColor="text1"/>
        </w:rPr>
      </w:pPr>
      <w:r w:rsidRPr="000C6FA4">
        <w:rPr>
          <w:rFonts w:asciiTheme="minorHAnsi" w:hAnsiTheme="minorHAnsi" w:cs="Arial"/>
          <w:b/>
          <w:color w:val="000000" w:themeColor="text1"/>
        </w:rPr>
        <w:t>Language</w:t>
      </w:r>
      <w:r w:rsidR="006C2A30" w:rsidRPr="000C6FA4">
        <w:rPr>
          <w:rFonts w:asciiTheme="minorHAnsi" w:hAnsiTheme="minorHAnsi" w:cs="Open Sans"/>
          <w:b/>
          <w:bCs/>
          <w:color w:val="000000" w:themeColor="text1"/>
        </w:rPr>
        <w:t>:</w:t>
      </w:r>
      <w:r w:rsidR="006C2A30" w:rsidRPr="000C6FA4">
        <w:rPr>
          <w:rFonts w:asciiTheme="minorHAnsi" w:hAnsiTheme="minorHAnsi" w:cs="Open Sans"/>
          <w:color w:val="000000" w:themeColor="text1"/>
        </w:rPr>
        <w:t xml:space="preserve"> </w:t>
      </w:r>
      <w:r w:rsidR="00FA5243" w:rsidRPr="000C6FA4">
        <w:rPr>
          <w:rFonts w:asciiTheme="minorHAnsi" w:hAnsiTheme="minorHAnsi" w:cs="Open Sans"/>
          <w:color w:val="000000" w:themeColor="text1"/>
        </w:rPr>
        <w:t>SQL –</w:t>
      </w:r>
      <w:r w:rsidRPr="000C6FA4">
        <w:rPr>
          <w:rFonts w:asciiTheme="minorHAnsi" w:hAnsiTheme="minorHAnsi" w:cs="Open Sans"/>
          <w:color w:val="000000" w:themeColor="text1"/>
        </w:rPr>
        <w:t xml:space="preserve"> </w:t>
      </w:r>
      <w:r w:rsidR="00B27060" w:rsidRPr="000C6FA4">
        <w:rPr>
          <w:rFonts w:asciiTheme="minorHAnsi" w:hAnsiTheme="minorHAnsi" w:cs="Open Sans"/>
          <w:color w:val="000000" w:themeColor="text1"/>
        </w:rPr>
        <w:t>P</w:t>
      </w:r>
      <w:r w:rsidR="00FA5243" w:rsidRPr="000C6FA4">
        <w:rPr>
          <w:rFonts w:asciiTheme="minorHAnsi" w:hAnsiTheme="minorHAnsi" w:cs="Open Sans"/>
          <w:color w:val="000000" w:themeColor="text1"/>
        </w:rPr>
        <w:t xml:space="preserve">ython </w:t>
      </w:r>
      <w:r w:rsidR="00B27060" w:rsidRPr="000C6FA4">
        <w:rPr>
          <w:rFonts w:asciiTheme="minorHAnsi" w:hAnsiTheme="minorHAnsi" w:cs="Open Sans"/>
          <w:color w:val="000000" w:themeColor="text1"/>
        </w:rPr>
        <w:t>–</w:t>
      </w:r>
      <w:r w:rsidR="00FA5243" w:rsidRPr="000C6FA4">
        <w:rPr>
          <w:rFonts w:asciiTheme="minorHAnsi" w:hAnsiTheme="minorHAnsi" w:cs="Open Sans"/>
          <w:color w:val="000000" w:themeColor="text1"/>
        </w:rPr>
        <w:t xml:space="preserve"> </w:t>
      </w:r>
      <w:r w:rsidR="00B27060" w:rsidRPr="000C6FA4">
        <w:rPr>
          <w:rFonts w:asciiTheme="minorHAnsi" w:hAnsiTheme="minorHAnsi" w:cs="Open Sans"/>
          <w:color w:val="000000" w:themeColor="text1"/>
        </w:rPr>
        <w:t xml:space="preserve">C++ – Java </w:t>
      </w:r>
    </w:p>
    <w:p w14:paraId="23DCED23" w14:textId="7CC3E7EF" w:rsidR="00B802A1" w:rsidRPr="000C6FA4" w:rsidRDefault="00B30FB2" w:rsidP="000C6FA4">
      <w:pPr>
        <w:pStyle w:val="ListBullet"/>
        <w:numPr>
          <w:ilvl w:val="0"/>
          <w:numId w:val="42"/>
        </w:numPr>
        <w:spacing w:before="0"/>
        <w:ind w:left="215" w:hanging="215"/>
        <w:jc w:val="both"/>
        <w:rPr>
          <w:rFonts w:asciiTheme="minorHAnsi" w:hAnsiTheme="minorHAnsi" w:cs="Open Sans"/>
          <w:color w:val="000000" w:themeColor="text1"/>
        </w:rPr>
      </w:pPr>
      <w:r w:rsidRPr="000C6FA4">
        <w:rPr>
          <w:rFonts w:asciiTheme="minorHAnsi" w:hAnsiTheme="minorHAnsi" w:cs="Open Sans"/>
          <w:b/>
          <w:bCs/>
          <w:color w:val="000000" w:themeColor="text1"/>
        </w:rPr>
        <w:t>Application tools</w:t>
      </w:r>
      <w:r w:rsidRPr="000C6FA4">
        <w:rPr>
          <w:rFonts w:asciiTheme="minorHAnsi" w:hAnsiTheme="minorHAnsi" w:cs="Open Sans"/>
          <w:color w:val="000000" w:themeColor="text1"/>
        </w:rPr>
        <w:t xml:space="preserve">: </w:t>
      </w:r>
      <w:r w:rsidR="00B27060" w:rsidRPr="000C6FA4">
        <w:rPr>
          <w:rFonts w:asciiTheme="minorHAnsi" w:hAnsiTheme="minorHAnsi" w:cs="Open Sans"/>
          <w:color w:val="000000" w:themeColor="text1"/>
        </w:rPr>
        <w:t xml:space="preserve">Project Management </w:t>
      </w:r>
      <w:r w:rsidRPr="000C6FA4">
        <w:rPr>
          <w:rFonts w:asciiTheme="minorHAnsi" w:hAnsiTheme="minorHAnsi" w:cs="Open Sans"/>
          <w:color w:val="000000" w:themeColor="text1"/>
        </w:rPr>
        <w:t>(</w:t>
      </w:r>
      <w:r w:rsidR="00B27060" w:rsidRPr="000C6FA4">
        <w:rPr>
          <w:rFonts w:asciiTheme="minorHAnsi" w:hAnsiTheme="minorHAnsi" w:cs="Open Sans"/>
          <w:color w:val="000000" w:themeColor="text1"/>
        </w:rPr>
        <w:t>Trello</w:t>
      </w:r>
      <w:r w:rsidRPr="000C6FA4">
        <w:rPr>
          <w:rFonts w:asciiTheme="minorHAnsi" w:hAnsiTheme="minorHAnsi" w:cs="Open Sans"/>
          <w:color w:val="000000" w:themeColor="text1"/>
        </w:rPr>
        <w:t>) – MS Office (Word, Excel, Power Point, Power BI) – Design (Figma)</w:t>
      </w:r>
    </w:p>
    <w:sectPr w:rsidR="00B802A1" w:rsidRPr="000C6FA4" w:rsidSect="004D470A">
      <w:footerReference w:type="default" r:id="rId11"/>
      <w:type w:val="continuous"/>
      <w:pgSz w:w="12240" w:h="15840"/>
      <w:pgMar w:top="426" w:right="474" w:bottom="0" w:left="42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451A9" w14:textId="77777777" w:rsidR="00470A17" w:rsidRDefault="00470A17">
      <w:pPr>
        <w:spacing w:after="0"/>
      </w:pPr>
      <w:r>
        <w:separator/>
      </w:r>
    </w:p>
  </w:endnote>
  <w:endnote w:type="continuationSeparator" w:id="0">
    <w:p w14:paraId="43B6C59B" w14:textId="77777777" w:rsidR="00470A17" w:rsidRDefault="00470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B58F2" w14:textId="77777777" w:rsidR="00785551" w:rsidRDefault="007855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F6330" w14:textId="77777777" w:rsidR="00470A17" w:rsidRDefault="00470A17">
      <w:pPr>
        <w:spacing w:after="0"/>
      </w:pPr>
      <w:r>
        <w:separator/>
      </w:r>
    </w:p>
  </w:footnote>
  <w:footnote w:type="continuationSeparator" w:id="0">
    <w:p w14:paraId="7018B959" w14:textId="77777777" w:rsidR="00470A17" w:rsidRDefault="00470A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E0B2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930B5A"/>
    <w:multiLevelType w:val="hybridMultilevel"/>
    <w:tmpl w:val="48F6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2E62B210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E5676A7"/>
    <w:multiLevelType w:val="hybridMultilevel"/>
    <w:tmpl w:val="D5B88D76"/>
    <w:lvl w:ilvl="0" w:tplc="62EA2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5B027E"/>
    <w:multiLevelType w:val="hybridMultilevel"/>
    <w:tmpl w:val="908825B0"/>
    <w:lvl w:ilvl="0" w:tplc="9AFA11BC">
      <w:numFmt w:val="bullet"/>
      <w:lvlText w:val="•"/>
      <w:lvlJc w:val="left"/>
      <w:pPr>
        <w:ind w:left="1150" w:hanging="360"/>
      </w:pPr>
      <w:rPr>
        <w:rFonts w:ascii="Cambria" w:eastAsiaTheme="minorEastAsia" w:hAnsi="Cambria" w:cs="Aria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D2A3D"/>
    <w:multiLevelType w:val="hybridMultilevel"/>
    <w:tmpl w:val="42C6F9C4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FD3CAC"/>
    <w:multiLevelType w:val="hybridMultilevel"/>
    <w:tmpl w:val="CF6C0C06"/>
    <w:lvl w:ilvl="0" w:tplc="9AFA11BC">
      <w:numFmt w:val="bullet"/>
      <w:lvlText w:val="•"/>
      <w:lvlJc w:val="left"/>
      <w:pPr>
        <w:ind w:left="1150" w:hanging="360"/>
      </w:pPr>
      <w:rPr>
        <w:rFonts w:ascii="Cambria" w:eastAsiaTheme="minorEastAsia" w:hAnsi="Cambria" w:cs="Aria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7" w15:restartNumberingAfterBreak="0">
    <w:nsid w:val="64C80D92"/>
    <w:multiLevelType w:val="hybridMultilevel"/>
    <w:tmpl w:val="28E8AF18"/>
    <w:lvl w:ilvl="0" w:tplc="8A4E5DDC">
      <w:numFmt w:val="bullet"/>
      <w:lvlText w:val="•"/>
      <w:lvlJc w:val="left"/>
      <w:pPr>
        <w:ind w:left="360" w:hanging="360"/>
      </w:pPr>
      <w:rPr>
        <w:rFonts w:ascii="Cambria" w:eastAsiaTheme="minorEastAsia" w:hAnsi="Cambria" w:cs="Arial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69749720">
    <w:abstractNumId w:val="9"/>
  </w:num>
  <w:num w:numId="2" w16cid:durableId="521549374">
    <w:abstractNumId w:val="9"/>
    <w:lvlOverride w:ilvl="0">
      <w:startOverride w:val="1"/>
    </w:lvlOverride>
  </w:num>
  <w:num w:numId="3" w16cid:durableId="1882008717">
    <w:abstractNumId w:val="9"/>
    <w:lvlOverride w:ilvl="0">
      <w:startOverride w:val="1"/>
    </w:lvlOverride>
  </w:num>
  <w:num w:numId="4" w16cid:durableId="1906989590">
    <w:abstractNumId w:val="9"/>
    <w:lvlOverride w:ilvl="0">
      <w:startOverride w:val="1"/>
    </w:lvlOverride>
  </w:num>
  <w:num w:numId="5" w16cid:durableId="60638674">
    <w:abstractNumId w:val="8"/>
  </w:num>
  <w:num w:numId="6" w16cid:durableId="1684282866">
    <w:abstractNumId w:val="7"/>
  </w:num>
  <w:num w:numId="7" w16cid:durableId="547685297">
    <w:abstractNumId w:val="6"/>
  </w:num>
  <w:num w:numId="8" w16cid:durableId="146823898">
    <w:abstractNumId w:val="5"/>
  </w:num>
  <w:num w:numId="9" w16cid:durableId="1190683275">
    <w:abstractNumId w:val="4"/>
  </w:num>
  <w:num w:numId="10" w16cid:durableId="2008361909">
    <w:abstractNumId w:val="3"/>
  </w:num>
  <w:num w:numId="11" w16cid:durableId="2053528409">
    <w:abstractNumId w:val="2"/>
  </w:num>
  <w:num w:numId="12" w16cid:durableId="399641088">
    <w:abstractNumId w:val="1"/>
  </w:num>
  <w:num w:numId="13" w16cid:durableId="1037583330">
    <w:abstractNumId w:val="0"/>
  </w:num>
  <w:num w:numId="14" w16cid:durableId="103381433">
    <w:abstractNumId w:val="18"/>
  </w:num>
  <w:num w:numId="15" w16cid:durableId="690226238">
    <w:abstractNumId w:val="23"/>
  </w:num>
  <w:num w:numId="16" w16cid:durableId="177240219">
    <w:abstractNumId w:val="14"/>
  </w:num>
  <w:num w:numId="17" w16cid:durableId="860122114">
    <w:abstractNumId w:val="21"/>
  </w:num>
  <w:num w:numId="18" w16cid:durableId="1229926077">
    <w:abstractNumId w:val="10"/>
  </w:num>
  <w:num w:numId="19" w16cid:durableId="647318488">
    <w:abstractNumId w:val="29"/>
  </w:num>
  <w:num w:numId="20" w16cid:durableId="1802724286">
    <w:abstractNumId w:val="24"/>
  </w:num>
  <w:num w:numId="21" w16cid:durableId="2079746653">
    <w:abstractNumId w:val="12"/>
  </w:num>
  <w:num w:numId="22" w16cid:durableId="1796866955">
    <w:abstractNumId w:val="19"/>
  </w:num>
  <w:num w:numId="23" w16cid:durableId="1350258978">
    <w:abstractNumId w:val="28"/>
  </w:num>
  <w:num w:numId="24" w16cid:durableId="370962419">
    <w:abstractNumId w:val="13"/>
  </w:num>
  <w:num w:numId="25" w16cid:durableId="1885946534">
    <w:abstractNumId w:val="15"/>
  </w:num>
  <w:num w:numId="26" w16cid:durableId="937177129">
    <w:abstractNumId w:val="26"/>
  </w:num>
  <w:num w:numId="27" w16cid:durableId="438914975">
    <w:abstractNumId w:val="25"/>
  </w:num>
  <w:num w:numId="28" w16cid:durableId="1358000654">
    <w:abstractNumId w:val="20"/>
  </w:num>
  <w:num w:numId="29" w16cid:durableId="89932770">
    <w:abstractNumId w:val="12"/>
  </w:num>
  <w:num w:numId="30" w16cid:durableId="758021788">
    <w:abstractNumId w:val="12"/>
  </w:num>
  <w:num w:numId="31" w16cid:durableId="1593273525">
    <w:abstractNumId w:val="12"/>
  </w:num>
  <w:num w:numId="32" w16cid:durableId="28723159">
    <w:abstractNumId w:val="12"/>
  </w:num>
  <w:num w:numId="33" w16cid:durableId="178398966">
    <w:abstractNumId w:val="9"/>
  </w:num>
  <w:num w:numId="34" w16cid:durableId="1797749970">
    <w:abstractNumId w:val="12"/>
  </w:num>
  <w:num w:numId="35" w16cid:durableId="225072367">
    <w:abstractNumId w:val="9"/>
  </w:num>
  <w:num w:numId="36" w16cid:durableId="1991323141">
    <w:abstractNumId w:val="9"/>
  </w:num>
  <w:num w:numId="37" w16cid:durableId="1718771853">
    <w:abstractNumId w:val="27"/>
  </w:num>
  <w:num w:numId="38" w16cid:durableId="1124932271">
    <w:abstractNumId w:val="16"/>
  </w:num>
  <w:num w:numId="39" w16cid:durableId="534539601">
    <w:abstractNumId w:val="11"/>
  </w:num>
  <w:num w:numId="40" w16cid:durableId="26417515">
    <w:abstractNumId w:val="22"/>
  </w:num>
  <w:num w:numId="41" w16cid:durableId="917518150">
    <w:abstractNumId w:val="9"/>
  </w:num>
  <w:num w:numId="42" w16cid:durableId="6363782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1BF"/>
    <w:rsid w:val="00002EB9"/>
    <w:rsid w:val="00003BC0"/>
    <w:rsid w:val="0000629E"/>
    <w:rsid w:val="00006E8A"/>
    <w:rsid w:val="00007FEE"/>
    <w:rsid w:val="0001582B"/>
    <w:rsid w:val="00020BC9"/>
    <w:rsid w:val="00027675"/>
    <w:rsid w:val="00027C5A"/>
    <w:rsid w:val="000320FD"/>
    <w:rsid w:val="00041D5B"/>
    <w:rsid w:val="00044DE3"/>
    <w:rsid w:val="00046AF6"/>
    <w:rsid w:val="00046D30"/>
    <w:rsid w:val="000476CA"/>
    <w:rsid w:val="00047CF5"/>
    <w:rsid w:val="00051950"/>
    <w:rsid w:val="000519AC"/>
    <w:rsid w:val="0007149E"/>
    <w:rsid w:val="00072439"/>
    <w:rsid w:val="00072690"/>
    <w:rsid w:val="00072B17"/>
    <w:rsid w:val="00082647"/>
    <w:rsid w:val="00082E6D"/>
    <w:rsid w:val="000905B5"/>
    <w:rsid w:val="00096E9F"/>
    <w:rsid w:val="000A076A"/>
    <w:rsid w:val="000A09F2"/>
    <w:rsid w:val="000A22D4"/>
    <w:rsid w:val="000A4F59"/>
    <w:rsid w:val="000A5E5C"/>
    <w:rsid w:val="000A65B3"/>
    <w:rsid w:val="000A6BC2"/>
    <w:rsid w:val="000A711C"/>
    <w:rsid w:val="000A718A"/>
    <w:rsid w:val="000A7E49"/>
    <w:rsid w:val="000B1298"/>
    <w:rsid w:val="000B352A"/>
    <w:rsid w:val="000C637D"/>
    <w:rsid w:val="000C6FA4"/>
    <w:rsid w:val="000C7930"/>
    <w:rsid w:val="000E1055"/>
    <w:rsid w:val="000E77DB"/>
    <w:rsid w:val="000F6F53"/>
    <w:rsid w:val="00101EC3"/>
    <w:rsid w:val="00107674"/>
    <w:rsid w:val="00111575"/>
    <w:rsid w:val="00111F9D"/>
    <w:rsid w:val="001165F2"/>
    <w:rsid w:val="00120C11"/>
    <w:rsid w:val="00124E0F"/>
    <w:rsid w:val="00133198"/>
    <w:rsid w:val="001361B2"/>
    <w:rsid w:val="00137193"/>
    <w:rsid w:val="0014081B"/>
    <w:rsid w:val="00141A4C"/>
    <w:rsid w:val="00150927"/>
    <w:rsid w:val="001578DF"/>
    <w:rsid w:val="00160357"/>
    <w:rsid w:val="00167430"/>
    <w:rsid w:val="00167524"/>
    <w:rsid w:val="00183C11"/>
    <w:rsid w:val="0019312C"/>
    <w:rsid w:val="0019317F"/>
    <w:rsid w:val="00194506"/>
    <w:rsid w:val="001A3AFB"/>
    <w:rsid w:val="001A3D3F"/>
    <w:rsid w:val="001A7300"/>
    <w:rsid w:val="001B0BAB"/>
    <w:rsid w:val="001B1CD0"/>
    <w:rsid w:val="001B204D"/>
    <w:rsid w:val="001B21B9"/>
    <w:rsid w:val="001B29CF"/>
    <w:rsid w:val="001B3C8B"/>
    <w:rsid w:val="001C2CD1"/>
    <w:rsid w:val="001C4B18"/>
    <w:rsid w:val="001C6B5A"/>
    <w:rsid w:val="001D1503"/>
    <w:rsid w:val="001D5A65"/>
    <w:rsid w:val="001E017B"/>
    <w:rsid w:val="001E031E"/>
    <w:rsid w:val="001E49C3"/>
    <w:rsid w:val="001E7FD8"/>
    <w:rsid w:val="00200465"/>
    <w:rsid w:val="0020066F"/>
    <w:rsid w:val="0020155C"/>
    <w:rsid w:val="00201C91"/>
    <w:rsid w:val="0020318B"/>
    <w:rsid w:val="0020529E"/>
    <w:rsid w:val="002075DA"/>
    <w:rsid w:val="00207F76"/>
    <w:rsid w:val="0021124F"/>
    <w:rsid w:val="00214810"/>
    <w:rsid w:val="00215BA6"/>
    <w:rsid w:val="00226A25"/>
    <w:rsid w:val="00226BC5"/>
    <w:rsid w:val="0022757C"/>
    <w:rsid w:val="00232312"/>
    <w:rsid w:val="00232F16"/>
    <w:rsid w:val="00241663"/>
    <w:rsid w:val="0024320F"/>
    <w:rsid w:val="00247A3F"/>
    <w:rsid w:val="00251E81"/>
    <w:rsid w:val="00252883"/>
    <w:rsid w:val="00256300"/>
    <w:rsid w:val="0025631D"/>
    <w:rsid w:val="00270085"/>
    <w:rsid w:val="00273824"/>
    <w:rsid w:val="00274B93"/>
    <w:rsid w:val="0028220F"/>
    <w:rsid w:val="00283739"/>
    <w:rsid w:val="00284069"/>
    <w:rsid w:val="00285D2F"/>
    <w:rsid w:val="0029269F"/>
    <w:rsid w:val="0029391A"/>
    <w:rsid w:val="00294A4A"/>
    <w:rsid w:val="00296A74"/>
    <w:rsid w:val="002A283B"/>
    <w:rsid w:val="002A54A0"/>
    <w:rsid w:val="002A6791"/>
    <w:rsid w:val="002B7EAF"/>
    <w:rsid w:val="002C21C2"/>
    <w:rsid w:val="002C4715"/>
    <w:rsid w:val="002D4C2D"/>
    <w:rsid w:val="002D77E3"/>
    <w:rsid w:val="002E7B92"/>
    <w:rsid w:val="002E7CD1"/>
    <w:rsid w:val="002F4A87"/>
    <w:rsid w:val="00300DCD"/>
    <w:rsid w:val="0031175F"/>
    <w:rsid w:val="0031474E"/>
    <w:rsid w:val="003160D4"/>
    <w:rsid w:val="003166DB"/>
    <w:rsid w:val="00320B29"/>
    <w:rsid w:val="00322E75"/>
    <w:rsid w:val="00322FAF"/>
    <w:rsid w:val="003233B3"/>
    <w:rsid w:val="003317DD"/>
    <w:rsid w:val="0033609F"/>
    <w:rsid w:val="00342147"/>
    <w:rsid w:val="00356C14"/>
    <w:rsid w:val="003579BD"/>
    <w:rsid w:val="00360C19"/>
    <w:rsid w:val="0036406B"/>
    <w:rsid w:val="003665D3"/>
    <w:rsid w:val="0037773B"/>
    <w:rsid w:val="00380F3D"/>
    <w:rsid w:val="003816D2"/>
    <w:rsid w:val="0038226A"/>
    <w:rsid w:val="003846FC"/>
    <w:rsid w:val="00384A67"/>
    <w:rsid w:val="0038784E"/>
    <w:rsid w:val="003900FF"/>
    <w:rsid w:val="00391AE9"/>
    <w:rsid w:val="0039536E"/>
    <w:rsid w:val="003A6482"/>
    <w:rsid w:val="003A6A1F"/>
    <w:rsid w:val="003B3BCD"/>
    <w:rsid w:val="003B4362"/>
    <w:rsid w:val="003B5753"/>
    <w:rsid w:val="003B6266"/>
    <w:rsid w:val="003B7FA6"/>
    <w:rsid w:val="003C0B63"/>
    <w:rsid w:val="003C2FEA"/>
    <w:rsid w:val="003C49E5"/>
    <w:rsid w:val="003E10CF"/>
    <w:rsid w:val="003E7107"/>
    <w:rsid w:val="003F3DA4"/>
    <w:rsid w:val="003F7F5D"/>
    <w:rsid w:val="00401DF9"/>
    <w:rsid w:val="0040353C"/>
    <w:rsid w:val="004132E9"/>
    <w:rsid w:val="004154B4"/>
    <w:rsid w:val="0042034D"/>
    <w:rsid w:val="004216AD"/>
    <w:rsid w:val="00421CC4"/>
    <w:rsid w:val="00425D09"/>
    <w:rsid w:val="0042690E"/>
    <w:rsid w:val="00434312"/>
    <w:rsid w:val="00435205"/>
    <w:rsid w:val="0043550C"/>
    <w:rsid w:val="00437117"/>
    <w:rsid w:val="00437D4F"/>
    <w:rsid w:val="0044425A"/>
    <w:rsid w:val="00445342"/>
    <w:rsid w:val="0045017E"/>
    <w:rsid w:val="0045764E"/>
    <w:rsid w:val="00460C85"/>
    <w:rsid w:val="00460E93"/>
    <w:rsid w:val="004652C5"/>
    <w:rsid w:val="00465A34"/>
    <w:rsid w:val="0046646C"/>
    <w:rsid w:val="00470A17"/>
    <w:rsid w:val="004851BF"/>
    <w:rsid w:val="00490EFB"/>
    <w:rsid w:val="00494908"/>
    <w:rsid w:val="00495036"/>
    <w:rsid w:val="00496ABA"/>
    <w:rsid w:val="004B14C2"/>
    <w:rsid w:val="004B3C81"/>
    <w:rsid w:val="004C68FD"/>
    <w:rsid w:val="004C6DFF"/>
    <w:rsid w:val="004D164E"/>
    <w:rsid w:val="004D1FF0"/>
    <w:rsid w:val="004D2EFD"/>
    <w:rsid w:val="004D4415"/>
    <w:rsid w:val="004D470A"/>
    <w:rsid w:val="004D7B40"/>
    <w:rsid w:val="004E1717"/>
    <w:rsid w:val="004E434B"/>
    <w:rsid w:val="004E4E43"/>
    <w:rsid w:val="004E5EE7"/>
    <w:rsid w:val="004F0267"/>
    <w:rsid w:val="004F7F31"/>
    <w:rsid w:val="00503A75"/>
    <w:rsid w:val="00506537"/>
    <w:rsid w:val="00511F76"/>
    <w:rsid w:val="0051586D"/>
    <w:rsid w:val="00515D21"/>
    <w:rsid w:val="00520BDE"/>
    <w:rsid w:val="005255AD"/>
    <w:rsid w:val="00535AEE"/>
    <w:rsid w:val="00536FB8"/>
    <w:rsid w:val="00544927"/>
    <w:rsid w:val="00545B7A"/>
    <w:rsid w:val="00555295"/>
    <w:rsid w:val="0055696C"/>
    <w:rsid w:val="005578C1"/>
    <w:rsid w:val="00557E35"/>
    <w:rsid w:val="0056110F"/>
    <w:rsid w:val="00561613"/>
    <w:rsid w:val="0056186D"/>
    <w:rsid w:val="0056483C"/>
    <w:rsid w:val="0057335C"/>
    <w:rsid w:val="00575615"/>
    <w:rsid w:val="00584EB7"/>
    <w:rsid w:val="005962F3"/>
    <w:rsid w:val="005A17A9"/>
    <w:rsid w:val="005A5EA8"/>
    <w:rsid w:val="005B03DB"/>
    <w:rsid w:val="005C1723"/>
    <w:rsid w:val="005C36AA"/>
    <w:rsid w:val="005C4F47"/>
    <w:rsid w:val="005D769B"/>
    <w:rsid w:val="005E5FBC"/>
    <w:rsid w:val="005F6276"/>
    <w:rsid w:val="005F74EA"/>
    <w:rsid w:val="006010B6"/>
    <w:rsid w:val="006042E1"/>
    <w:rsid w:val="00606B1E"/>
    <w:rsid w:val="00611B0F"/>
    <w:rsid w:val="00611CAB"/>
    <w:rsid w:val="00612569"/>
    <w:rsid w:val="00613F44"/>
    <w:rsid w:val="00614DAE"/>
    <w:rsid w:val="00615040"/>
    <w:rsid w:val="00616A6C"/>
    <w:rsid w:val="00617B26"/>
    <w:rsid w:val="0062169C"/>
    <w:rsid w:val="0062220B"/>
    <w:rsid w:val="006234DD"/>
    <w:rsid w:val="00625453"/>
    <w:rsid w:val="006270A9"/>
    <w:rsid w:val="0062732C"/>
    <w:rsid w:val="00630AB3"/>
    <w:rsid w:val="006342A2"/>
    <w:rsid w:val="006345F3"/>
    <w:rsid w:val="0063554F"/>
    <w:rsid w:val="00652E9B"/>
    <w:rsid w:val="00655521"/>
    <w:rsid w:val="006572E7"/>
    <w:rsid w:val="006649B7"/>
    <w:rsid w:val="00664F3A"/>
    <w:rsid w:val="00675956"/>
    <w:rsid w:val="00676587"/>
    <w:rsid w:val="00681034"/>
    <w:rsid w:val="00681B16"/>
    <w:rsid w:val="00682EE0"/>
    <w:rsid w:val="00683F3F"/>
    <w:rsid w:val="0068686E"/>
    <w:rsid w:val="00687F9C"/>
    <w:rsid w:val="00690C83"/>
    <w:rsid w:val="006922B7"/>
    <w:rsid w:val="00692448"/>
    <w:rsid w:val="006A1B0E"/>
    <w:rsid w:val="006A3364"/>
    <w:rsid w:val="006A6DAD"/>
    <w:rsid w:val="006A7701"/>
    <w:rsid w:val="006A7ED5"/>
    <w:rsid w:val="006B2832"/>
    <w:rsid w:val="006B2F0D"/>
    <w:rsid w:val="006B7A10"/>
    <w:rsid w:val="006C1726"/>
    <w:rsid w:val="006C2A30"/>
    <w:rsid w:val="006C5C79"/>
    <w:rsid w:val="006D0C94"/>
    <w:rsid w:val="006D3CB7"/>
    <w:rsid w:val="006E2D51"/>
    <w:rsid w:val="006F07D7"/>
    <w:rsid w:val="006F42C8"/>
    <w:rsid w:val="006F75CA"/>
    <w:rsid w:val="006F7A9E"/>
    <w:rsid w:val="00704E42"/>
    <w:rsid w:val="007055EC"/>
    <w:rsid w:val="00705944"/>
    <w:rsid w:val="00705B1B"/>
    <w:rsid w:val="00705EDC"/>
    <w:rsid w:val="00706247"/>
    <w:rsid w:val="00714B68"/>
    <w:rsid w:val="00720C20"/>
    <w:rsid w:val="00723828"/>
    <w:rsid w:val="00725D72"/>
    <w:rsid w:val="00727D42"/>
    <w:rsid w:val="00727DAA"/>
    <w:rsid w:val="00734040"/>
    <w:rsid w:val="00735AD0"/>
    <w:rsid w:val="007364EB"/>
    <w:rsid w:val="00741202"/>
    <w:rsid w:val="00742C03"/>
    <w:rsid w:val="00743E94"/>
    <w:rsid w:val="007465F7"/>
    <w:rsid w:val="007511D3"/>
    <w:rsid w:val="0075155B"/>
    <w:rsid w:val="00753330"/>
    <w:rsid w:val="007546EA"/>
    <w:rsid w:val="007566C4"/>
    <w:rsid w:val="00756E4F"/>
    <w:rsid w:val="007615E1"/>
    <w:rsid w:val="00763E49"/>
    <w:rsid w:val="00775088"/>
    <w:rsid w:val="00777D9E"/>
    <w:rsid w:val="00781A68"/>
    <w:rsid w:val="00785551"/>
    <w:rsid w:val="007877D4"/>
    <w:rsid w:val="00787C9A"/>
    <w:rsid w:val="00787CAF"/>
    <w:rsid w:val="007926E9"/>
    <w:rsid w:val="007A4C92"/>
    <w:rsid w:val="007B3543"/>
    <w:rsid w:val="007B507E"/>
    <w:rsid w:val="007B5A07"/>
    <w:rsid w:val="007C7B8D"/>
    <w:rsid w:val="007D11E5"/>
    <w:rsid w:val="007D6E3C"/>
    <w:rsid w:val="007E7550"/>
    <w:rsid w:val="007F3FE5"/>
    <w:rsid w:val="007F56D5"/>
    <w:rsid w:val="007F7ED2"/>
    <w:rsid w:val="00801F31"/>
    <w:rsid w:val="0080463A"/>
    <w:rsid w:val="00816216"/>
    <w:rsid w:val="00816CC3"/>
    <w:rsid w:val="0082471D"/>
    <w:rsid w:val="008263E2"/>
    <w:rsid w:val="008307EF"/>
    <w:rsid w:val="00831C69"/>
    <w:rsid w:val="00834D92"/>
    <w:rsid w:val="00836C59"/>
    <w:rsid w:val="00840DEF"/>
    <w:rsid w:val="00844DE8"/>
    <w:rsid w:val="00850368"/>
    <w:rsid w:val="008558A6"/>
    <w:rsid w:val="0086792B"/>
    <w:rsid w:val="00870956"/>
    <w:rsid w:val="00871466"/>
    <w:rsid w:val="0087734B"/>
    <w:rsid w:val="0088241B"/>
    <w:rsid w:val="0089201A"/>
    <w:rsid w:val="00897420"/>
    <w:rsid w:val="008A233B"/>
    <w:rsid w:val="008A27D3"/>
    <w:rsid w:val="008A28FB"/>
    <w:rsid w:val="008A3791"/>
    <w:rsid w:val="008A7034"/>
    <w:rsid w:val="008A7E3B"/>
    <w:rsid w:val="008B360F"/>
    <w:rsid w:val="008C6783"/>
    <w:rsid w:val="008C725D"/>
    <w:rsid w:val="008D14E7"/>
    <w:rsid w:val="008D311B"/>
    <w:rsid w:val="008D5367"/>
    <w:rsid w:val="008D76C2"/>
    <w:rsid w:val="008E1C5D"/>
    <w:rsid w:val="008E309E"/>
    <w:rsid w:val="008E51E6"/>
    <w:rsid w:val="008F0977"/>
    <w:rsid w:val="008F7DDF"/>
    <w:rsid w:val="009004CE"/>
    <w:rsid w:val="00900870"/>
    <w:rsid w:val="00901CFD"/>
    <w:rsid w:val="00902B1F"/>
    <w:rsid w:val="00903B79"/>
    <w:rsid w:val="00905062"/>
    <w:rsid w:val="00913BD8"/>
    <w:rsid w:val="009178BA"/>
    <w:rsid w:val="00920279"/>
    <w:rsid w:val="00921365"/>
    <w:rsid w:val="00923707"/>
    <w:rsid w:val="00931C09"/>
    <w:rsid w:val="009336F6"/>
    <w:rsid w:val="00934CC0"/>
    <w:rsid w:val="00936159"/>
    <w:rsid w:val="0095074B"/>
    <w:rsid w:val="00951EA6"/>
    <w:rsid w:val="00954A2F"/>
    <w:rsid w:val="00965B01"/>
    <w:rsid w:val="0097408F"/>
    <w:rsid w:val="00975B8B"/>
    <w:rsid w:val="00981306"/>
    <w:rsid w:val="00981F09"/>
    <w:rsid w:val="00982552"/>
    <w:rsid w:val="009826B5"/>
    <w:rsid w:val="00985999"/>
    <w:rsid w:val="00986CA0"/>
    <w:rsid w:val="0098758F"/>
    <w:rsid w:val="00987E11"/>
    <w:rsid w:val="009919B1"/>
    <w:rsid w:val="009934BF"/>
    <w:rsid w:val="0099496A"/>
    <w:rsid w:val="00996AF5"/>
    <w:rsid w:val="00996FAA"/>
    <w:rsid w:val="00997D56"/>
    <w:rsid w:val="009A0958"/>
    <w:rsid w:val="009A102C"/>
    <w:rsid w:val="009A2DB1"/>
    <w:rsid w:val="009A5ECE"/>
    <w:rsid w:val="009B34DA"/>
    <w:rsid w:val="009B3F1B"/>
    <w:rsid w:val="009B63FC"/>
    <w:rsid w:val="009B7B39"/>
    <w:rsid w:val="009C31E5"/>
    <w:rsid w:val="009C4DED"/>
    <w:rsid w:val="009C5934"/>
    <w:rsid w:val="009D241A"/>
    <w:rsid w:val="009D2822"/>
    <w:rsid w:val="009D2C5A"/>
    <w:rsid w:val="009D5933"/>
    <w:rsid w:val="009E5519"/>
    <w:rsid w:val="009F2555"/>
    <w:rsid w:val="009F25A4"/>
    <w:rsid w:val="009F7FDA"/>
    <w:rsid w:val="00A03BCB"/>
    <w:rsid w:val="00A13FB5"/>
    <w:rsid w:val="00A14BD5"/>
    <w:rsid w:val="00A167F3"/>
    <w:rsid w:val="00A22DB2"/>
    <w:rsid w:val="00A32FC4"/>
    <w:rsid w:val="00A337F3"/>
    <w:rsid w:val="00A3492B"/>
    <w:rsid w:val="00A35217"/>
    <w:rsid w:val="00A50CA9"/>
    <w:rsid w:val="00A525BE"/>
    <w:rsid w:val="00A54EE8"/>
    <w:rsid w:val="00A60195"/>
    <w:rsid w:val="00A617BB"/>
    <w:rsid w:val="00A66CDE"/>
    <w:rsid w:val="00A7183E"/>
    <w:rsid w:val="00A7703E"/>
    <w:rsid w:val="00A92CA3"/>
    <w:rsid w:val="00A931C4"/>
    <w:rsid w:val="00A937B4"/>
    <w:rsid w:val="00A96D8E"/>
    <w:rsid w:val="00AB65E6"/>
    <w:rsid w:val="00AB71AB"/>
    <w:rsid w:val="00AC0191"/>
    <w:rsid w:val="00AC0803"/>
    <w:rsid w:val="00AC3DDA"/>
    <w:rsid w:val="00AC548F"/>
    <w:rsid w:val="00AD13BA"/>
    <w:rsid w:val="00AD6B69"/>
    <w:rsid w:val="00AE2233"/>
    <w:rsid w:val="00AE7A1F"/>
    <w:rsid w:val="00AF02C0"/>
    <w:rsid w:val="00AF4370"/>
    <w:rsid w:val="00AF5337"/>
    <w:rsid w:val="00B00F64"/>
    <w:rsid w:val="00B02740"/>
    <w:rsid w:val="00B0323D"/>
    <w:rsid w:val="00B057A0"/>
    <w:rsid w:val="00B150AA"/>
    <w:rsid w:val="00B250BD"/>
    <w:rsid w:val="00B2677A"/>
    <w:rsid w:val="00B27060"/>
    <w:rsid w:val="00B30807"/>
    <w:rsid w:val="00B30FB2"/>
    <w:rsid w:val="00B33549"/>
    <w:rsid w:val="00B34CF6"/>
    <w:rsid w:val="00B4164D"/>
    <w:rsid w:val="00B42799"/>
    <w:rsid w:val="00B50BB5"/>
    <w:rsid w:val="00B621FC"/>
    <w:rsid w:val="00B6768F"/>
    <w:rsid w:val="00B71186"/>
    <w:rsid w:val="00B7450A"/>
    <w:rsid w:val="00B74A78"/>
    <w:rsid w:val="00B7527F"/>
    <w:rsid w:val="00B7563B"/>
    <w:rsid w:val="00B802A1"/>
    <w:rsid w:val="00B808EA"/>
    <w:rsid w:val="00B80A61"/>
    <w:rsid w:val="00B831BB"/>
    <w:rsid w:val="00B83364"/>
    <w:rsid w:val="00B9379A"/>
    <w:rsid w:val="00B9624E"/>
    <w:rsid w:val="00BA2C9A"/>
    <w:rsid w:val="00BA493D"/>
    <w:rsid w:val="00BB0214"/>
    <w:rsid w:val="00BC6737"/>
    <w:rsid w:val="00BD0AA4"/>
    <w:rsid w:val="00BD1F5B"/>
    <w:rsid w:val="00BD768D"/>
    <w:rsid w:val="00BE7AB5"/>
    <w:rsid w:val="00BF1999"/>
    <w:rsid w:val="00BF6236"/>
    <w:rsid w:val="00C03A28"/>
    <w:rsid w:val="00C23A21"/>
    <w:rsid w:val="00C264D1"/>
    <w:rsid w:val="00C26E82"/>
    <w:rsid w:val="00C30D63"/>
    <w:rsid w:val="00C3139E"/>
    <w:rsid w:val="00C3194A"/>
    <w:rsid w:val="00C3594E"/>
    <w:rsid w:val="00C44E47"/>
    <w:rsid w:val="00C5161C"/>
    <w:rsid w:val="00C609C4"/>
    <w:rsid w:val="00C61F8E"/>
    <w:rsid w:val="00C62BCE"/>
    <w:rsid w:val="00C632D6"/>
    <w:rsid w:val="00C67AF4"/>
    <w:rsid w:val="00C73E2A"/>
    <w:rsid w:val="00C74382"/>
    <w:rsid w:val="00C75A2D"/>
    <w:rsid w:val="00C802A3"/>
    <w:rsid w:val="00C82A9B"/>
    <w:rsid w:val="00C86B78"/>
    <w:rsid w:val="00C90194"/>
    <w:rsid w:val="00C95E4D"/>
    <w:rsid w:val="00CA13F0"/>
    <w:rsid w:val="00CA1957"/>
    <w:rsid w:val="00CA3B47"/>
    <w:rsid w:val="00CA6971"/>
    <w:rsid w:val="00CA6C55"/>
    <w:rsid w:val="00CA7987"/>
    <w:rsid w:val="00CB2835"/>
    <w:rsid w:val="00CB288D"/>
    <w:rsid w:val="00CC2B1B"/>
    <w:rsid w:val="00CD05AA"/>
    <w:rsid w:val="00CD07EC"/>
    <w:rsid w:val="00CE18F5"/>
    <w:rsid w:val="00CE6E33"/>
    <w:rsid w:val="00CF0C7B"/>
    <w:rsid w:val="00CF557A"/>
    <w:rsid w:val="00D05FB6"/>
    <w:rsid w:val="00D06E0A"/>
    <w:rsid w:val="00D116A8"/>
    <w:rsid w:val="00D1465D"/>
    <w:rsid w:val="00D21D5C"/>
    <w:rsid w:val="00D256CD"/>
    <w:rsid w:val="00D25FC1"/>
    <w:rsid w:val="00D2664D"/>
    <w:rsid w:val="00D40696"/>
    <w:rsid w:val="00D40CCA"/>
    <w:rsid w:val="00D44768"/>
    <w:rsid w:val="00D5472E"/>
    <w:rsid w:val="00D61474"/>
    <w:rsid w:val="00D642B6"/>
    <w:rsid w:val="00D66BAB"/>
    <w:rsid w:val="00D70B2C"/>
    <w:rsid w:val="00D7108E"/>
    <w:rsid w:val="00D7548E"/>
    <w:rsid w:val="00D75B06"/>
    <w:rsid w:val="00D77DB2"/>
    <w:rsid w:val="00D83E3E"/>
    <w:rsid w:val="00D900F0"/>
    <w:rsid w:val="00D955BB"/>
    <w:rsid w:val="00DA0A78"/>
    <w:rsid w:val="00DA3156"/>
    <w:rsid w:val="00DA4534"/>
    <w:rsid w:val="00DA614C"/>
    <w:rsid w:val="00DA6179"/>
    <w:rsid w:val="00DA660E"/>
    <w:rsid w:val="00DB2C9C"/>
    <w:rsid w:val="00DB32FF"/>
    <w:rsid w:val="00DB38D4"/>
    <w:rsid w:val="00DB68DC"/>
    <w:rsid w:val="00DC36F0"/>
    <w:rsid w:val="00DC4C35"/>
    <w:rsid w:val="00DC4DF0"/>
    <w:rsid w:val="00DC50DF"/>
    <w:rsid w:val="00DC6FDB"/>
    <w:rsid w:val="00DD676A"/>
    <w:rsid w:val="00DD7D8F"/>
    <w:rsid w:val="00DE29D6"/>
    <w:rsid w:val="00DE5810"/>
    <w:rsid w:val="00DE73C7"/>
    <w:rsid w:val="00DF5EC0"/>
    <w:rsid w:val="00DF7C65"/>
    <w:rsid w:val="00E01E48"/>
    <w:rsid w:val="00E033C2"/>
    <w:rsid w:val="00E06505"/>
    <w:rsid w:val="00E16791"/>
    <w:rsid w:val="00E179E1"/>
    <w:rsid w:val="00E17AF5"/>
    <w:rsid w:val="00E20302"/>
    <w:rsid w:val="00E21E3C"/>
    <w:rsid w:val="00E255D4"/>
    <w:rsid w:val="00E27AAD"/>
    <w:rsid w:val="00E33AD4"/>
    <w:rsid w:val="00E34B2F"/>
    <w:rsid w:val="00E4019A"/>
    <w:rsid w:val="00E43ED9"/>
    <w:rsid w:val="00E452A9"/>
    <w:rsid w:val="00E47F3E"/>
    <w:rsid w:val="00E50E8A"/>
    <w:rsid w:val="00E51298"/>
    <w:rsid w:val="00E55BCC"/>
    <w:rsid w:val="00E579AD"/>
    <w:rsid w:val="00E63BB6"/>
    <w:rsid w:val="00E63CE0"/>
    <w:rsid w:val="00E66306"/>
    <w:rsid w:val="00E731CB"/>
    <w:rsid w:val="00E73DF6"/>
    <w:rsid w:val="00E740CB"/>
    <w:rsid w:val="00E74D34"/>
    <w:rsid w:val="00E835A7"/>
    <w:rsid w:val="00E83E4B"/>
    <w:rsid w:val="00E91553"/>
    <w:rsid w:val="00E9186D"/>
    <w:rsid w:val="00E91B62"/>
    <w:rsid w:val="00E9263D"/>
    <w:rsid w:val="00E95180"/>
    <w:rsid w:val="00E969A0"/>
    <w:rsid w:val="00EA370B"/>
    <w:rsid w:val="00EA4E93"/>
    <w:rsid w:val="00EA5E1C"/>
    <w:rsid w:val="00EA5E85"/>
    <w:rsid w:val="00EA72E9"/>
    <w:rsid w:val="00EB1134"/>
    <w:rsid w:val="00EB3C84"/>
    <w:rsid w:val="00EB4F2B"/>
    <w:rsid w:val="00EC07FA"/>
    <w:rsid w:val="00EC1827"/>
    <w:rsid w:val="00EC2721"/>
    <w:rsid w:val="00EC3D9F"/>
    <w:rsid w:val="00EC6B0A"/>
    <w:rsid w:val="00ED2268"/>
    <w:rsid w:val="00ED3B5E"/>
    <w:rsid w:val="00ED79B0"/>
    <w:rsid w:val="00EE41D0"/>
    <w:rsid w:val="00EE42A8"/>
    <w:rsid w:val="00EF02C9"/>
    <w:rsid w:val="00EF0457"/>
    <w:rsid w:val="00F036E1"/>
    <w:rsid w:val="00F04F9F"/>
    <w:rsid w:val="00F05D2C"/>
    <w:rsid w:val="00F154E5"/>
    <w:rsid w:val="00F16C00"/>
    <w:rsid w:val="00F17C9C"/>
    <w:rsid w:val="00F261B3"/>
    <w:rsid w:val="00F31B40"/>
    <w:rsid w:val="00F4014F"/>
    <w:rsid w:val="00F401BF"/>
    <w:rsid w:val="00F47BB8"/>
    <w:rsid w:val="00F518F1"/>
    <w:rsid w:val="00F52D1C"/>
    <w:rsid w:val="00F5443E"/>
    <w:rsid w:val="00F54A46"/>
    <w:rsid w:val="00F574D1"/>
    <w:rsid w:val="00F60559"/>
    <w:rsid w:val="00F61EB5"/>
    <w:rsid w:val="00F62B92"/>
    <w:rsid w:val="00F65DB3"/>
    <w:rsid w:val="00F777C8"/>
    <w:rsid w:val="00F82060"/>
    <w:rsid w:val="00F83F4B"/>
    <w:rsid w:val="00F84827"/>
    <w:rsid w:val="00F859BD"/>
    <w:rsid w:val="00F86AA5"/>
    <w:rsid w:val="00F90423"/>
    <w:rsid w:val="00F90DCE"/>
    <w:rsid w:val="00F91DF8"/>
    <w:rsid w:val="00F94220"/>
    <w:rsid w:val="00F97046"/>
    <w:rsid w:val="00FA4C50"/>
    <w:rsid w:val="00FA5243"/>
    <w:rsid w:val="00FB1F2F"/>
    <w:rsid w:val="00FB3617"/>
    <w:rsid w:val="00FB4BCC"/>
    <w:rsid w:val="00FB4D0B"/>
    <w:rsid w:val="00FB5A62"/>
    <w:rsid w:val="00FB60AD"/>
    <w:rsid w:val="00FB66A0"/>
    <w:rsid w:val="00FC0727"/>
    <w:rsid w:val="00FC1AA7"/>
    <w:rsid w:val="00FC43AF"/>
    <w:rsid w:val="00FC4AF3"/>
    <w:rsid w:val="00FC5F5C"/>
    <w:rsid w:val="00FD00C9"/>
    <w:rsid w:val="00FD5C0A"/>
    <w:rsid w:val="00FD7135"/>
    <w:rsid w:val="00FE0EEA"/>
    <w:rsid w:val="00FE22D0"/>
    <w:rsid w:val="00FE2CBF"/>
    <w:rsid w:val="00FE3BCD"/>
    <w:rsid w:val="00FE4111"/>
    <w:rsid w:val="00FE5354"/>
    <w:rsid w:val="00FF0671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D2E"/>
  <w15:docId w15:val="{2E1E9976-E545-4ACC-B012-21F704A8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965B01"/>
    <w:pPr>
      <w:numPr>
        <w:numId w:val="21"/>
      </w:numPr>
      <w:spacing w:before="120" w:after="0" w:line="288" w:lineRule="auto"/>
      <w:contextualSpacing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vanity-namedomain">
    <w:name w:val="vanity-name__domain"/>
    <w:basedOn w:val="DefaultParagraphFont"/>
    <w:rsid w:val="00EB4F2B"/>
  </w:style>
  <w:style w:type="character" w:customStyle="1" w:styleId="break-words">
    <w:name w:val="break-words"/>
    <w:basedOn w:val="DefaultParagraphFont"/>
    <w:rsid w:val="00EB4F2B"/>
  </w:style>
  <w:style w:type="character" w:customStyle="1" w:styleId="white-space-pre">
    <w:name w:val="white-space-pre"/>
    <w:basedOn w:val="DefaultParagraphFont"/>
    <w:rsid w:val="00FE5354"/>
  </w:style>
  <w:style w:type="character" w:styleId="UnresolvedMention">
    <w:name w:val="Unresolved Mention"/>
    <w:basedOn w:val="DefaultParagraphFont"/>
    <w:uiPriority w:val="99"/>
    <w:semiHidden/>
    <w:unhideWhenUsed/>
    <w:rsid w:val="006F75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5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7B40B-81AB-4BC1-A4A2-F8EB1C1E5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176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PHẠM TRẦN TRUNG HẬU</cp:lastModifiedBy>
  <cp:revision>6</cp:revision>
  <cp:lastPrinted>2025-05-03T09:46:00Z</cp:lastPrinted>
  <dcterms:created xsi:type="dcterms:W3CDTF">2022-04-28T13:37:00Z</dcterms:created>
  <dcterms:modified xsi:type="dcterms:W3CDTF">2025-05-03T09:50:00Z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